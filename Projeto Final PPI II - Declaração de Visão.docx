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6668801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11923" w:type="dxa"/>
            <w:tblLook w:val="04A0" w:firstRow="1" w:lastRow="0" w:firstColumn="1" w:lastColumn="0" w:noHBand="0" w:noVBand="1"/>
          </w:tblPr>
          <w:tblGrid>
            <w:gridCol w:w="2470"/>
            <w:gridCol w:w="9453"/>
          </w:tblGrid>
          <w:tr w:rsidR="002048E6" w14:paraId="16A78CA9" w14:textId="77777777" w:rsidTr="006D2F9D">
            <w:trPr>
              <w:trHeight w:val="2851"/>
            </w:trPr>
            <w:tc>
              <w:tcPr>
                <w:tcW w:w="2470" w:type="dxa"/>
                <w:tcBorders>
                  <w:right w:val="single" w:sz="4" w:space="0" w:color="FFFFFF" w:themeColor="background1"/>
                </w:tcBorders>
                <w:shd w:val="clear" w:color="auto" w:fill="22E06D" w:themeFill="accent2" w:themeFillShade="BF"/>
              </w:tcPr>
              <w:p w14:paraId="2C963B1B" w14:textId="77777777" w:rsidR="002048E6" w:rsidRDefault="002048E6"/>
              <w:p w14:paraId="6F968C5A" w14:textId="77777777" w:rsidR="00D53ADC" w:rsidRDefault="00D53ADC" w:rsidP="00D53ADC"/>
              <w:p w14:paraId="6B3B4602" w14:textId="39B854B6" w:rsidR="00D53ADC" w:rsidRPr="00D53ADC" w:rsidRDefault="00D53ADC" w:rsidP="00D53ADC">
                <w:pPr>
                  <w:jc w:val="center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21-06-10T00:00:00Z">
                  <w:dateFormat w:val="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9453" w:type="dxa"/>
                    <w:tcBorders>
                      <w:left w:val="single" w:sz="4" w:space="0" w:color="FFFFFF" w:themeColor="background1"/>
                    </w:tcBorders>
                    <w:shd w:val="clear" w:color="auto" w:fill="22E06D" w:themeFill="accent2" w:themeFillShade="BF"/>
                    <w:vAlign w:val="bottom"/>
                  </w:tcPr>
                  <w:p w14:paraId="5BF9BBD4" w14:textId="54FCB5B2" w:rsidR="002048E6" w:rsidRDefault="00D53ADC" w:rsidP="0000638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2021</w:t>
                    </w:r>
                  </w:p>
                </w:tc>
              </w:sdtContent>
            </w:sdt>
          </w:tr>
          <w:tr w:rsidR="002048E6" w:rsidRPr="006037A8" w14:paraId="0AECD02A" w14:textId="77777777" w:rsidTr="006D2F9D">
            <w:trPr>
              <w:trHeight w:val="5707"/>
            </w:trPr>
            <w:tc>
              <w:tcPr>
                <w:tcW w:w="2470" w:type="dxa"/>
                <w:tcBorders>
                  <w:right w:val="single" w:sz="4" w:space="0" w:color="000000" w:themeColor="text1"/>
                </w:tcBorders>
              </w:tcPr>
              <w:p w14:paraId="34CBDE4D" w14:textId="77777777" w:rsidR="002048E6" w:rsidRPr="00897F04" w:rsidRDefault="002048E6">
                <w:pPr>
                  <w:rPr>
                    <w:sz w:val="28"/>
                  </w:rPr>
                </w:pPr>
              </w:p>
            </w:tc>
            <w:tc>
              <w:tcPr>
                <w:tcW w:w="9453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000000" w:themeColor="text1"/>
                    <w:sz w:val="32"/>
                    <w:lang w:val="en-US"/>
                  </w:rPr>
                  <w:alias w:val="Empres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0C1BFE93" w14:textId="35EA7EF6" w:rsidR="002048E6" w:rsidRPr="006037A8" w:rsidRDefault="006037A8">
                    <w:pPr>
                      <w:pStyle w:val="SemEspaamento"/>
                      <w:rPr>
                        <w:color w:val="000000" w:themeColor="text1"/>
                        <w:sz w:val="32"/>
                        <w:lang w:val="en-US"/>
                      </w:rPr>
                    </w:pPr>
                    <w:r w:rsidRPr="006037A8">
                      <w:rPr>
                        <w:b/>
                        <w:color w:val="000000" w:themeColor="text1"/>
                        <w:sz w:val="32"/>
                        <w:lang w:val="en-US"/>
                      </w:rPr>
                      <w:t>Blog Cristão usando Spring MVC, Spring S</w:t>
                    </w:r>
                    <w:r>
                      <w:rPr>
                        <w:b/>
                        <w:color w:val="000000" w:themeColor="text1"/>
                        <w:sz w:val="32"/>
                        <w:lang w:val="en-US"/>
                      </w:rPr>
                      <w:t>ecurity, Thymeleaf, Boostrap e um Cloud Service.</w:t>
                    </w:r>
                  </w:p>
                </w:sdtContent>
              </w:sdt>
              <w:p w14:paraId="290215A3" w14:textId="77777777" w:rsidR="002048E6" w:rsidRPr="006037A8" w:rsidRDefault="002048E6">
                <w:pPr>
                  <w:pStyle w:val="SemEspaamento"/>
                  <w:rPr>
                    <w:color w:val="92C527" w:themeColor="accent3" w:themeShade="BF"/>
                    <w:sz w:val="28"/>
                    <w:lang w:val="en-US"/>
                  </w:rPr>
                </w:pPr>
              </w:p>
              <w:sdt>
                <w:sdtPr>
                  <w:rPr>
                    <w:color w:val="92C527" w:themeColor="accent3" w:themeShade="BF"/>
                    <w:sz w:val="28"/>
                    <w:lang w:val="en-US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004C596" w14:textId="2853B6DA" w:rsidR="002048E6" w:rsidRPr="006037A8" w:rsidRDefault="000831D8">
                    <w:pPr>
                      <w:pStyle w:val="SemEspaamento"/>
                      <w:rPr>
                        <w:color w:val="92C527" w:themeColor="accent3" w:themeShade="BF"/>
                        <w:sz w:val="28"/>
                        <w:lang w:val="en-US"/>
                      </w:rPr>
                    </w:pPr>
                    <w:r w:rsidRPr="006037A8">
                      <w:rPr>
                        <w:color w:val="92C527" w:themeColor="accent3" w:themeShade="BF"/>
                        <w:sz w:val="28"/>
                        <w:lang w:val="en-US"/>
                      </w:rPr>
                      <w:t>Elizeu Grosskopf Schlottfeldt Neto</w:t>
                    </w:r>
                  </w:p>
                </w:sdtContent>
              </w:sdt>
              <w:p w14:paraId="621CEE3F" w14:textId="77777777" w:rsidR="002048E6" w:rsidRPr="006037A8" w:rsidRDefault="002048E6">
                <w:pPr>
                  <w:pStyle w:val="SemEspaamento"/>
                  <w:rPr>
                    <w:color w:val="92C527" w:themeColor="accent3" w:themeShade="BF"/>
                    <w:sz w:val="28"/>
                    <w:lang w:val="en-US"/>
                  </w:rPr>
                </w:pPr>
              </w:p>
            </w:tc>
          </w:tr>
        </w:tbl>
        <w:p w14:paraId="39FA969A" w14:textId="77777777" w:rsidR="002048E6" w:rsidRPr="006037A8" w:rsidRDefault="002048E6">
          <w:pPr>
            <w:rPr>
              <w:lang w:val="en-US"/>
            </w:rPr>
          </w:pPr>
        </w:p>
        <w:p w14:paraId="5D706663" w14:textId="77777777" w:rsidR="002048E6" w:rsidRPr="006037A8" w:rsidRDefault="002048E6">
          <w:pPr>
            <w:rPr>
              <w:lang w:val="en-US"/>
            </w:rPr>
          </w:pPr>
        </w:p>
        <w:p w14:paraId="3C14D901" w14:textId="77777777" w:rsidR="00897F04" w:rsidRPr="006037A8" w:rsidRDefault="00897F04">
          <w:pPr>
            <w:rPr>
              <w:lang w:val="en-US"/>
            </w:rPr>
          </w:pPr>
        </w:p>
        <w:p w14:paraId="06D5CA91" w14:textId="77777777" w:rsidR="00897F04" w:rsidRPr="006037A8" w:rsidRDefault="00897F04">
          <w:pPr>
            <w:rPr>
              <w:lang w:val="en-US"/>
            </w:rPr>
          </w:pPr>
        </w:p>
        <w:p w14:paraId="52C8CFED" w14:textId="77777777" w:rsidR="00897F04" w:rsidRPr="006037A8" w:rsidRDefault="00897F04">
          <w:pPr>
            <w:rPr>
              <w:lang w:val="en-US"/>
            </w:rPr>
          </w:pPr>
        </w:p>
        <w:p w14:paraId="7CDD9A39" w14:textId="77777777" w:rsidR="00897F04" w:rsidRPr="006037A8" w:rsidRDefault="00897F04">
          <w:pPr>
            <w:rPr>
              <w:lang w:val="en-US"/>
            </w:rPr>
          </w:pPr>
        </w:p>
        <w:p w14:paraId="5C7288D2" w14:textId="77777777" w:rsidR="00897F04" w:rsidRPr="006037A8" w:rsidRDefault="00897F04">
          <w:pPr>
            <w:rPr>
              <w:lang w:val="en-US"/>
            </w:rPr>
          </w:pPr>
        </w:p>
        <w:p w14:paraId="30F7D3E8" w14:textId="77777777" w:rsidR="00897F04" w:rsidRPr="006037A8" w:rsidRDefault="00897F04">
          <w:pPr>
            <w:rPr>
              <w:lang w:val="en-US"/>
            </w:rPr>
          </w:pPr>
        </w:p>
        <w:p w14:paraId="2E89292C" w14:textId="77777777" w:rsidR="00897F04" w:rsidRPr="006037A8" w:rsidRDefault="00897F04">
          <w:pPr>
            <w:rPr>
              <w:lang w:val="en-US"/>
            </w:rPr>
          </w:pPr>
        </w:p>
        <w:p w14:paraId="5EFD582C" w14:textId="77777777" w:rsidR="00897F04" w:rsidRPr="006037A8" w:rsidRDefault="00897F04">
          <w:pPr>
            <w:rPr>
              <w:lang w:val="en-US"/>
            </w:rPr>
          </w:pPr>
        </w:p>
        <w:p w14:paraId="5F838F7C" w14:textId="77777777" w:rsidR="00897F04" w:rsidRPr="006037A8" w:rsidRDefault="00897F04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5276" w:type="pct"/>
            <w:tblLook w:val="04A0" w:firstRow="1" w:lastRow="0" w:firstColumn="1" w:lastColumn="0" w:noHBand="0" w:noVBand="1"/>
          </w:tblPr>
          <w:tblGrid>
            <w:gridCol w:w="9316"/>
          </w:tblGrid>
          <w:tr w:rsidR="002048E6" w:rsidRPr="006037A8" w14:paraId="6FDA727D" w14:textId="77777777" w:rsidTr="00006381">
            <w:trPr>
              <w:trHeight w:val="751"/>
            </w:trPr>
            <w:tc>
              <w:tcPr>
                <w:tcW w:w="0" w:type="auto"/>
              </w:tcPr>
              <w:p w14:paraId="55246242" w14:textId="62C58157" w:rsidR="002048E6" w:rsidRPr="006037A8" w:rsidRDefault="002048E6" w:rsidP="00410A29">
                <w:pPr>
                  <w:pStyle w:val="SemEspaamento"/>
                  <w:ind w:right="-136"/>
                  <w:rPr>
                    <w:b/>
                    <w:bCs/>
                    <w:caps/>
                    <w:sz w:val="28"/>
                    <w:szCs w:val="28"/>
                    <w:lang w:val="en-US"/>
                  </w:rPr>
                </w:pPr>
                <w:r w:rsidRPr="006037A8">
                  <w:rPr>
                    <w:b/>
                    <w:bCs/>
                    <w:caps/>
                    <w:color w:val="92C527" w:themeColor="accent3" w:themeShade="BF"/>
                    <w:sz w:val="28"/>
                    <w:szCs w:val="28"/>
                    <w:lang w:val="en-US"/>
                  </w:rPr>
                  <w:t>[</w:t>
                </w:r>
                <w:sdt>
                  <w:sdtPr>
                    <w:rPr>
                      <w:b/>
                      <w:color w:val="000000" w:themeColor="text1"/>
                      <w:sz w:val="32"/>
                      <w:lang w:val="en-US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6037A8" w:rsidRPr="006037A8">
                      <w:rPr>
                        <w:b/>
                        <w:color w:val="000000" w:themeColor="text1"/>
                        <w:sz w:val="32"/>
                        <w:lang w:val="en-US"/>
                      </w:rPr>
                      <w:t xml:space="preserve"> </w:t>
                    </w:r>
                    <w:r w:rsidR="006037A8" w:rsidRPr="006037A8">
                      <w:rPr>
                        <w:b/>
                        <w:color w:val="000000" w:themeColor="text1"/>
                        <w:sz w:val="32"/>
                        <w:lang w:val="en-US"/>
                      </w:rPr>
                      <w:t>Blog Cristão usando Spring MVC, Spring Security, Thymeleaf, Boostrap e um Cloud Service</w:t>
                    </w:r>
                    <w:r w:rsidR="006037A8" w:rsidRPr="006037A8">
                      <w:rPr>
                        <w:b/>
                        <w:color w:val="000000" w:themeColor="text1"/>
                        <w:sz w:val="32"/>
                        <w:lang w:val="en-US"/>
                      </w:rPr>
                      <w:t xml:space="preserve"> </w:t>
                    </w:r>
                  </w:sdtContent>
                </w:sdt>
                <w:r w:rsidRPr="006037A8">
                  <w:rPr>
                    <w:b/>
                    <w:bCs/>
                    <w:caps/>
                    <w:color w:val="92C527" w:themeColor="accent3" w:themeShade="BF"/>
                    <w:sz w:val="28"/>
                    <w:szCs w:val="28"/>
                    <w:lang w:val="en-US"/>
                  </w:rPr>
                  <w:t>]</w:t>
                </w:r>
              </w:p>
            </w:tc>
          </w:tr>
          <w:tr w:rsidR="002048E6" w14:paraId="4EF30E32" w14:textId="77777777" w:rsidTr="00006381">
            <w:trPr>
              <w:trHeight w:val="601"/>
            </w:trPr>
            <w:sdt>
              <w:sdtPr>
                <w:rPr>
                  <w:color w:val="808080" w:themeColor="background1" w:themeShade="80"/>
                </w:rPr>
                <w:alias w:val="Resum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2A67108F" w14:textId="0E3F15ED" w:rsidR="002048E6" w:rsidRPr="002048E6" w:rsidRDefault="0033758E" w:rsidP="00410A29">
                    <w:pPr>
                      <w:pStyle w:val="SemEspaamento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 xml:space="preserve">Este documento representa </w:t>
                    </w:r>
                    <w:r w:rsidR="00D53ADC">
                      <w:rPr>
                        <w:color w:val="808080" w:themeColor="background1" w:themeShade="80"/>
                      </w:rPr>
                      <w:t>a definição do projeto final da disciplina de Programação para Internet II.</w:t>
                    </w:r>
                  </w:p>
                </w:tc>
              </w:sdtContent>
            </w:sdt>
          </w:tr>
        </w:tbl>
        <w:p w14:paraId="5D74829B" w14:textId="77777777" w:rsidR="002048E6" w:rsidRDefault="002048E6"/>
        <w:p w14:paraId="38D86898" w14:textId="56B6BFAB" w:rsidR="00497B96" w:rsidRPr="006D2F9D" w:rsidRDefault="002048E6" w:rsidP="006D2F9D">
          <w:pPr>
            <w:spacing w:after="200" w:line="276" w:lineRule="auto"/>
            <w:rPr>
              <w:b/>
              <w:bCs/>
            </w:rPr>
          </w:pPr>
          <w:r>
            <w:br w:type="page"/>
          </w:r>
        </w:p>
      </w:sdtContent>
    </w:sdt>
    <w:p w14:paraId="61315161" w14:textId="77777777" w:rsidR="00542D73" w:rsidRDefault="00750C99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lastRenderedPageBreak/>
        <w:t>Título</w:t>
      </w:r>
    </w:p>
    <w:p w14:paraId="3C0BDEFD" w14:textId="77777777"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0F6200D2" w14:textId="47FB9808" w:rsidR="001C61BC" w:rsidRDefault="006037A8" w:rsidP="006E270A">
      <w:pPr>
        <w:tabs>
          <w:tab w:val="left" w:pos="0"/>
          <w:tab w:val="left" w:pos="360"/>
        </w:tabs>
        <w:jc w:val="both"/>
        <w:rPr>
          <w:sz w:val="24"/>
          <w:lang w:val="en-US"/>
        </w:rPr>
      </w:pPr>
      <w:r w:rsidRPr="006037A8">
        <w:rPr>
          <w:sz w:val="24"/>
          <w:lang w:val="en-US"/>
        </w:rPr>
        <w:t>Blog Cristão usando Spring MVC, Spring Security, Thymeleaf, Boostrap e um Cloud Service</w:t>
      </w:r>
      <w:r>
        <w:rPr>
          <w:sz w:val="24"/>
          <w:lang w:val="en-US"/>
        </w:rPr>
        <w:t>.</w:t>
      </w:r>
    </w:p>
    <w:p w14:paraId="1A044041" w14:textId="77777777" w:rsidR="00BE61C3" w:rsidRPr="006037A8" w:rsidRDefault="00BE61C3" w:rsidP="006E270A">
      <w:pPr>
        <w:tabs>
          <w:tab w:val="left" w:pos="0"/>
          <w:tab w:val="left" w:pos="360"/>
        </w:tabs>
        <w:jc w:val="both"/>
        <w:rPr>
          <w:sz w:val="24"/>
          <w:lang w:val="en-US"/>
        </w:rPr>
      </w:pPr>
    </w:p>
    <w:p w14:paraId="3DC64457" w14:textId="77777777" w:rsidR="001C61BC" w:rsidRDefault="001C61BC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Objetivo</w:t>
      </w:r>
    </w:p>
    <w:p w14:paraId="7A38A574" w14:textId="77777777"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16526C4D" w14:textId="716539E1" w:rsidR="003E7686" w:rsidRDefault="006E270A" w:rsidP="00D53ADC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Dentro de 60 dias, </w:t>
      </w:r>
      <w:r w:rsidR="000B79C0">
        <w:rPr>
          <w:sz w:val="24"/>
        </w:rPr>
        <w:t>construir</w:t>
      </w:r>
      <w:r w:rsidR="001C61BC">
        <w:rPr>
          <w:sz w:val="24"/>
        </w:rPr>
        <w:t xml:space="preserve"> um</w:t>
      </w:r>
      <w:r w:rsidR="000B79C0">
        <w:rPr>
          <w:sz w:val="24"/>
        </w:rPr>
        <w:t xml:space="preserve"> </w:t>
      </w:r>
      <w:r w:rsidR="00D53ADC">
        <w:rPr>
          <w:sz w:val="24"/>
        </w:rPr>
        <w:t>blog</w:t>
      </w:r>
      <w:r w:rsidR="000B79C0">
        <w:rPr>
          <w:sz w:val="24"/>
        </w:rPr>
        <w:t xml:space="preserve"> para</w:t>
      </w:r>
      <w:r w:rsidR="00D53ADC">
        <w:rPr>
          <w:sz w:val="24"/>
        </w:rPr>
        <w:t xml:space="preserve"> postar conteúdos cristãos.</w:t>
      </w:r>
      <w:r w:rsidR="003E7686">
        <w:rPr>
          <w:sz w:val="24"/>
        </w:rPr>
        <w:t xml:space="preserve"> A aplicação será criada </w:t>
      </w:r>
      <w:r w:rsidR="00D53ADC" w:rsidRPr="00D53ADC">
        <w:rPr>
          <w:sz w:val="24"/>
        </w:rPr>
        <w:t>utilizando o</w:t>
      </w:r>
      <w:r w:rsidR="003E7686">
        <w:rPr>
          <w:sz w:val="24"/>
        </w:rPr>
        <w:t xml:space="preserve"> framework</w:t>
      </w:r>
      <w:r w:rsidR="00D53ADC" w:rsidRPr="00D53ADC">
        <w:rPr>
          <w:sz w:val="24"/>
        </w:rPr>
        <w:t xml:space="preserve"> Spring MVC, com </w:t>
      </w:r>
      <w:r w:rsidR="003E7686">
        <w:rPr>
          <w:sz w:val="24"/>
        </w:rPr>
        <w:t>a implementação de uma</w:t>
      </w:r>
      <w:r w:rsidR="00D53ADC" w:rsidRPr="00D53ADC">
        <w:rPr>
          <w:sz w:val="24"/>
        </w:rPr>
        <w:t xml:space="preserve"> camada de segurança utilizando Spring Security</w:t>
      </w:r>
      <w:r w:rsidR="003E7686">
        <w:rPr>
          <w:sz w:val="24"/>
        </w:rPr>
        <w:t>.</w:t>
      </w:r>
    </w:p>
    <w:p w14:paraId="536A66CC" w14:textId="77777777" w:rsidR="00F573DD" w:rsidRDefault="00F573DD" w:rsidP="00D53ADC">
      <w:pPr>
        <w:tabs>
          <w:tab w:val="left" w:pos="0"/>
          <w:tab w:val="left" w:pos="360"/>
        </w:tabs>
        <w:jc w:val="both"/>
        <w:rPr>
          <w:sz w:val="24"/>
        </w:rPr>
      </w:pPr>
    </w:p>
    <w:p w14:paraId="5BBAF62E" w14:textId="33F675E7" w:rsidR="00D53ADC" w:rsidRDefault="003E7686" w:rsidP="00D53ADC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Contando também com a instalação </w:t>
      </w:r>
      <w:r w:rsidR="00D53ADC" w:rsidRPr="00D53ADC">
        <w:rPr>
          <w:sz w:val="24"/>
        </w:rPr>
        <w:t>do template Thymeleaf para renderizar as páginas html, e do Bootstrap para construir o Layout das páginas HTML.</w:t>
      </w:r>
    </w:p>
    <w:p w14:paraId="1115F7F0" w14:textId="77777777" w:rsidR="00F573DD" w:rsidRPr="00D53ADC" w:rsidRDefault="00F573DD" w:rsidP="00D53ADC">
      <w:pPr>
        <w:tabs>
          <w:tab w:val="left" w:pos="0"/>
          <w:tab w:val="left" w:pos="360"/>
        </w:tabs>
        <w:jc w:val="both"/>
        <w:rPr>
          <w:sz w:val="24"/>
        </w:rPr>
      </w:pPr>
    </w:p>
    <w:p w14:paraId="2E8339B3" w14:textId="4B6457F8" w:rsidR="00D53ADC" w:rsidRDefault="003E7686" w:rsidP="00D53ADC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Além disto, o e</w:t>
      </w:r>
      <w:r w:rsidR="00D53ADC" w:rsidRPr="00D53ADC">
        <w:rPr>
          <w:sz w:val="24"/>
        </w:rPr>
        <w:t>mprego do PostgreSQL como banco de dados. Por fim realizar o deploy da aplicação em um cloud service (Heroku, IBM Cloud, AWS Elastic Beanstalk)</w:t>
      </w:r>
      <w:r>
        <w:rPr>
          <w:sz w:val="24"/>
        </w:rPr>
        <w:t xml:space="preserve"> ainda</w:t>
      </w:r>
      <w:r w:rsidR="00D53ADC" w:rsidRPr="00D53ADC">
        <w:rPr>
          <w:sz w:val="24"/>
        </w:rPr>
        <w:t xml:space="preserve"> a ser definido.</w:t>
      </w:r>
    </w:p>
    <w:p w14:paraId="4A7A8CA9" w14:textId="77777777" w:rsidR="000B79C0" w:rsidRDefault="000B79C0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5A731140" w14:textId="77777777" w:rsidR="00544574" w:rsidRDefault="00544574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Justificativa</w:t>
      </w:r>
    </w:p>
    <w:p w14:paraId="0B69BDA3" w14:textId="77777777"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729CD394" w14:textId="03E524E9" w:rsidR="00946CCD" w:rsidRDefault="00C2228C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Diversos blogs foram criados desde o surgimento da internet possuindo diferentes objetivos. Como enviar notícias aos usuários, sanar dúvidas dos leitores, divulgar releases para a imprensa, etc. Enfim o que todos estes sites tem em comum é a capacidade de compartilhar conteúdos como documentos, podcasts, vídeos, informações no geral com outros usuários. </w:t>
      </w:r>
    </w:p>
    <w:p w14:paraId="056DCBE8" w14:textId="77777777" w:rsidR="00946CCD" w:rsidRDefault="00946CCD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60342F90" w14:textId="70DC0264" w:rsidR="00764835" w:rsidRPr="00A05B2C" w:rsidRDefault="00A05B2C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Porém, </w:t>
      </w:r>
      <w:r w:rsidR="00C2228C">
        <w:rPr>
          <w:sz w:val="24"/>
        </w:rPr>
        <w:t xml:space="preserve">dentro do contexto Cristão fica cada vez mais difícil encontrar material de qualidade e sério sobre a fé Cristã e sem influências políticas. </w:t>
      </w:r>
    </w:p>
    <w:p w14:paraId="4D118E90" w14:textId="77777777" w:rsidR="00764835" w:rsidRDefault="00764835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606ED23B" w14:textId="2B371D04" w:rsidR="00244BC4" w:rsidRDefault="00FA4C4E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Porquanto, buscando um blog com conteúdo interessante e estimulante sobre Cristianismo, Filosofia e teologia sem viés partidário, e aproveitando que a disciplina exige o desenvolvimento de uma aplicação WEB. O aluno se encontra motivado o suficiente para a criação do Blog.</w:t>
      </w:r>
    </w:p>
    <w:p w14:paraId="16841A98" w14:textId="77777777" w:rsidR="00737664" w:rsidRDefault="00737664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lastRenderedPageBreak/>
        <w:t>Descrição Geral</w:t>
      </w:r>
    </w:p>
    <w:p w14:paraId="64FD080B" w14:textId="77777777"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5A2A6B21" w14:textId="70D29C8D" w:rsidR="00C44DD2" w:rsidRDefault="00C44DD2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O </w:t>
      </w:r>
      <w:r w:rsidR="00F573DD">
        <w:rPr>
          <w:sz w:val="24"/>
        </w:rPr>
        <w:t>blog</w:t>
      </w:r>
      <w:r>
        <w:rPr>
          <w:sz w:val="24"/>
        </w:rPr>
        <w:t xml:space="preserve"> a ser desenvolvido neste projeto irá permitir a gestão online </w:t>
      </w:r>
      <w:r w:rsidR="00F573DD">
        <w:rPr>
          <w:sz w:val="24"/>
        </w:rPr>
        <w:t>do conteúdo</w:t>
      </w:r>
      <w:r w:rsidR="00194A58">
        <w:rPr>
          <w:sz w:val="24"/>
        </w:rPr>
        <w:t>. 0u seja, irá permitir a criação de posts, a alteração, a exclusão</w:t>
      </w:r>
      <w:r w:rsidR="00F44DF7">
        <w:rPr>
          <w:sz w:val="24"/>
        </w:rPr>
        <w:t xml:space="preserve"> por parte do administrador do sistema</w:t>
      </w:r>
      <w:r w:rsidR="00194A58">
        <w:rPr>
          <w:sz w:val="24"/>
        </w:rPr>
        <w:t>.</w:t>
      </w:r>
      <w:r>
        <w:rPr>
          <w:sz w:val="24"/>
        </w:rPr>
        <w:t xml:space="preserve"> </w:t>
      </w:r>
      <w:r w:rsidR="00194A58">
        <w:rPr>
          <w:sz w:val="24"/>
        </w:rPr>
        <w:t xml:space="preserve">Será utilizada uma arquitetura MVC no desenvolvimento do </w:t>
      </w:r>
      <w:r w:rsidR="00F44DF7">
        <w:rPr>
          <w:sz w:val="24"/>
        </w:rPr>
        <w:t>projeto</w:t>
      </w:r>
      <w:r w:rsidR="00194A58">
        <w:rPr>
          <w:sz w:val="24"/>
        </w:rPr>
        <w:t xml:space="preserve">, </w:t>
      </w:r>
      <w:r>
        <w:rPr>
          <w:sz w:val="24"/>
        </w:rPr>
        <w:t>proporcionando uma gestão mais eficiente</w:t>
      </w:r>
      <w:r w:rsidR="00194A58">
        <w:rPr>
          <w:sz w:val="24"/>
        </w:rPr>
        <w:t xml:space="preserve"> do </w:t>
      </w:r>
      <w:r w:rsidR="00617E35">
        <w:rPr>
          <w:sz w:val="24"/>
        </w:rPr>
        <w:t>trabalho</w:t>
      </w:r>
      <w:r w:rsidR="00194A58">
        <w:rPr>
          <w:sz w:val="24"/>
        </w:rPr>
        <w:t>.</w:t>
      </w:r>
    </w:p>
    <w:p w14:paraId="249FEF19" w14:textId="77777777" w:rsidR="00194A58" w:rsidRPr="00617E35" w:rsidRDefault="00194A58" w:rsidP="006E270A">
      <w:pPr>
        <w:tabs>
          <w:tab w:val="left" w:pos="0"/>
          <w:tab w:val="left" w:pos="360"/>
        </w:tabs>
        <w:jc w:val="both"/>
        <w:rPr>
          <w:sz w:val="24"/>
          <w:u w:val="single"/>
        </w:rPr>
      </w:pPr>
    </w:p>
    <w:p w14:paraId="45180098" w14:textId="660B52E1" w:rsidR="00194A58" w:rsidRDefault="00194A58" w:rsidP="00194A58">
      <w:pPr>
        <w:tabs>
          <w:tab w:val="left" w:pos="0"/>
          <w:tab w:val="left" w:pos="360"/>
        </w:tabs>
        <w:jc w:val="both"/>
        <w:rPr>
          <w:sz w:val="24"/>
        </w:rPr>
      </w:pPr>
      <w:r w:rsidRPr="00194A58">
        <w:rPr>
          <w:sz w:val="24"/>
        </w:rPr>
        <w:t xml:space="preserve">Para </w:t>
      </w:r>
      <w:r>
        <w:rPr>
          <w:sz w:val="24"/>
        </w:rPr>
        <w:t xml:space="preserve">a camada </w:t>
      </w:r>
      <w:r w:rsidRPr="00194A58">
        <w:rPr>
          <w:sz w:val="24"/>
        </w:rPr>
        <w:t xml:space="preserve"> Model,  que é a parte de manipulação de dados, </w:t>
      </w:r>
    </w:p>
    <w:p w14:paraId="6506EE66" w14:textId="77777777" w:rsidR="00194A58" w:rsidRPr="00194A58" w:rsidRDefault="00194A58" w:rsidP="00194A58">
      <w:pPr>
        <w:tabs>
          <w:tab w:val="left" w:pos="0"/>
          <w:tab w:val="left" w:pos="360"/>
        </w:tabs>
        <w:jc w:val="both"/>
        <w:rPr>
          <w:sz w:val="24"/>
        </w:rPr>
      </w:pPr>
    </w:p>
    <w:p w14:paraId="44DB97D7" w14:textId="60D4FD6E" w:rsidR="00194A58" w:rsidRPr="00194A58" w:rsidRDefault="00194A58" w:rsidP="00194A58">
      <w:pPr>
        <w:tabs>
          <w:tab w:val="left" w:pos="0"/>
          <w:tab w:val="left" w:pos="360"/>
        </w:tabs>
        <w:jc w:val="both"/>
        <w:rPr>
          <w:sz w:val="24"/>
        </w:rPr>
      </w:pPr>
      <w:r w:rsidRPr="00194A58">
        <w:rPr>
          <w:sz w:val="24"/>
        </w:rPr>
        <w:t xml:space="preserve">Para </w:t>
      </w:r>
      <w:r>
        <w:rPr>
          <w:sz w:val="24"/>
        </w:rPr>
        <w:t>a camada</w:t>
      </w:r>
      <w:r w:rsidRPr="00194A58">
        <w:rPr>
          <w:sz w:val="24"/>
        </w:rPr>
        <w:t xml:space="preserve"> View, que é a </w:t>
      </w:r>
      <w:r>
        <w:rPr>
          <w:sz w:val="24"/>
        </w:rPr>
        <w:t>parte</w:t>
      </w:r>
      <w:r w:rsidRPr="00194A58">
        <w:rPr>
          <w:sz w:val="24"/>
        </w:rPr>
        <w:t xml:space="preserve"> de interação com o usuário, </w:t>
      </w:r>
    </w:p>
    <w:p w14:paraId="375CFE07" w14:textId="77777777" w:rsidR="00194A58" w:rsidRPr="00194A58" w:rsidRDefault="00194A58" w:rsidP="00194A58">
      <w:pPr>
        <w:tabs>
          <w:tab w:val="left" w:pos="0"/>
          <w:tab w:val="left" w:pos="360"/>
        </w:tabs>
        <w:jc w:val="both"/>
        <w:rPr>
          <w:sz w:val="24"/>
        </w:rPr>
      </w:pPr>
    </w:p>
    <w:p w14:paraId="058A341A" w14:textId="5B776D7C" w:rsidR="00194A58" w:rsidRPr="00194A58" w:rsidRDefault="00194A58" w:rsidP="00194A58">
      <w:pPr>
        <w:tabs>
          <w:tab w:val="left" w:pos="0"/>
          <w:tab w:val="left" w:pos="360"/>
        </w:tabs>
        <w:jc w:val="both"/>
        <w:rPr>
          <w:sz w:val="24"/>
        </w:rPr>
      </w:pPr>
      <w:r w:rsidRPr="00194A58">
        <w:rPr>
          <w:sz w:val="24"/>
        </w:rPr>
        <w:t xml:space="preserve">Para </w:t>
      </w:r>
      <w:r>
        <w:rPr>
          <w:sz w:val="24"/>
        </w:rPr>
        <w:t>a camada</w:t>
      </w:r>
      <w:r w:rsidRPr="00194A58">
        <w:rPr>
          <w:sz w:val="24"/>
        </w:rPr>
        <w:t xml:space="preserve"> Controller, que é </w:t>
      </w:r>
      <w:r>
        <w:rPr>
          <w:sz w:val="24"/>
        </w:rPr>
        <w:t>a</w:t>
      </w:r>
      <w:r w:rsidRPr="00194A58">
        <w:rPr>
          <w:sz w:val="24"/>
        </w:rPr>
        <w:t xml:space="preserve"> responsável por receber todas as requisições do usuário, </w:t>
      </w:r>
    </w:p>
    <w:p w14:paraId="68A03BB3" w14:textId="77777777" w:rsidR="00C44DD2" w:rsidRDefault="00C44DD2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661F32A4" w14:textId="77777777" w:rsidR="00A4453E" w:rsidRDefault="00A4453E" w:rsidP="00A4453E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Equipe</w:t>
      </w:r>
    </w:p>
    <w:p w14:paraId="55E6BE01" w14:textId="77777777" w:rsidR="00A36228" w:rsidRPr="00A36228" w:rsidRDefault="00A36228" w:rsidP="00A36228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5"/>
        <w:gridCol w:w="4414"/>
      </w:tblGrid>
      <w:tr w:rsidR="006F594A" w14:paraId="1DB0211E" w14:textId="77777777" w:rsidTr="00164AB0">
        <w:tc>
          <w:tcPr>
            <w:tcW w:w="4405" w:type="dxa"/>
            <w:shd w:val="clear" w:color="auto" w:fill="00C6BB" w:themeFill="accent1"/>
            <w:vAlign w:val="center"/>
          </w:tcPr>
          <w:p w14:paraId="101412F2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 w:rsidRPr="006F594A">
              <w:rPr>
                <w:color w:val="FFFFFF" w:themeColor="background1"/>
                <w:sz w:val="24"/>
              </w:rPr>
              <w:t>Nome</w:t>
            </w:r>
          </w:p>
        </w:tc>
        <w:tc>
          <w:tcPr>
            <w:tcW w:w="4414" w:type="dxa"/>
            <w:shd w:val="clear" w:color="auto" w:fill="00C6BB" w:themeFill="accent1"/>
            <w:vAlign w:val="center"/>
          </w:tcPr>
          <w:p w14:paraId="6D277493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 w:rsidRPr="006F594A">
              <w:rPr>
                <w:color w:val="FFFFFF" w:themeColor="background1"/>
                <w:sz w:val="24"/>
              </w:rPr>
              <w:t>Papel</w:t>
            </w:r>
          </w:p>
        </w:tc>
      </w:tr>
      <w:tr w:rsidR="006F594A" w14:paraId="61FABB21" w14:textId="77777777" w:rsidTr="00164AB0">
        <w:tc>
          <w:tcPr>
            <w:tcW w:w="4405" w:type="dxa"/>
            <w:vAlign w:val="center"/>
          </w:tcPr>
          <w:p w14:paraId="08F33D2A" w14:textId="352BBD8F" w:rsidR="006F594A" w:rsidRPr="006F594A" w:rsidRDefault="000831D8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  <w:lang w:val="en-US"/>
              </w:rPr>
            </w:pPr>
            <w:r w:rsidRPr="000831D8">
              <w:rPr>
                <w:lang w:val="en-US"/>
              </w:rPr>
              <w:t>Elizeu Grosskopf Schlottfeldt Neto</w:t>
            </w:r>
          </w:p>
        </w:tc>
        <w:tc>
          <w:tcPr>
            <w:tcW w:w="4414" w:type="dxa"/>
            <w:vAlign w:val="center"/>
          </w:tcPr>
          <w:p w14:paraId="767E2FBF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Scrum Master</w:t>
            </w:r>
          </w:p>
        </w:tc>
      </w:tr>
      <w:tr w:rsidR="006F594A" w14:paraId="484FD18E" w14:textId="77777777" w:rsidTr="00164AB0">
        <w:tc>
          <w:tcPr>
            <w:tcW w:w="4405" w:type="dxa"/>
            <w:vAlign w:val="center"/>
          </w:tcPr>
          <w:p w14:paraId="6AE9CDDB" w14:textId="502623F6" w:rsidR="006F594A" w:rsidRPr="006F594A" w:rsidRDefault="000831D8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0831D8">
              <w:rPr>
                <w:lang w:val="en-US"/>
              </w:rPr>
              <w:t>Elizeu Grosskopf Schlottfeldt Neto</w:t>
            </w:r>
          </w:p>
        </w:tc>
        <w:tc>
          <w:tcPr>
            <w:tcW w:w="4414" w:type="dxa"/>
            <w:vAlign w:val="center"/>
          </w:tcPr>
          <w:p w14:paraId="268B47D7" w14:textId="77777777" w:rsidR="006F594A" w:rsidRPr="006F594A" w:rsidRDefault="00DE2A57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Dono do Produto</w:t>
            </w:r>
          </w:p>
        </w:tc>
      </w:tr>
      <w:tr w:rsidR="006F594A" w14:paraId="227FFD82" w14:textId="77777777" w:rsidTr="00164AB0">
        <w:tc>
          <w:tcPr>
            <w:tcW w:w="4405" w:type="dxa"/>
            <w:vAlign w:val="center"/>
          </w:tcPr>
          <w:p w14:paraId="3927153F" w14:textId="0FD3759B" w:rsidR="006F594A" w:rsidRPr="006F594A" w:rsidRDefault="000831D8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0831D8">
              <w:rPr>
                <w:lang w:val="en-US"/>
              </w:rPr>
              <w:t>Elizeu Grosskopf Schlottfeldt Neto</w:t>
            </w:r>
          </w:p>
        </w:tc>
        <w:tc>
          <w:tcPr>
            <w:tcW w:w="4414" w:type="dxa"/>
            <w:vAlign w:val="center"/>
          </w:tcPr>
          <w:p w14:paraId="2B66D181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Programador</w:t>
            </w:r>
          </w:p>
        </w:tc>
      </w:tr>
      <w:tr w:rsidR="006F594A" w14:paraId="0C64ABC3" w14:textId="77777777" w:rsidTr="00164AB0">
        <w:tc>
          <w:tcPr>
            <w:tcW w:w="4405" w:type="dxa"/>
            <w:vAlign w:val="center"/>
          </w:tcPr>
          <w:p w14:paraId="3B51C750" w14:textId="0ABE7611" w:rsidR="006F594A" w:rsidRPr="006F594A" w:rsidRDefault="000831D8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0831D8">
              <w:rPr>
                <w:lang w:val="en-US"/>
              </w:rPr>
              <w:t>Elizeu Grosskopf Schlottfeldt Neto</w:t>
            </w:r>
          </w:p>
        </w:tc>
        <w:tc>
          <w:tcPr>
            <w:tcW w:w="4414" w:type="dxa"/>
            <w:vAlign w:val="center"/>
          </w:tcPr>
          <w:p w14:paraId="4B580FD8" w14:textId="77777777" w:rsidR="006F594A" w:rsidRPr="006F594A" w:rsidRDefault="006F594A" w:rsidP="006F594A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6F594A">
              <w:rPr>
                <w:sz w:val="22"/>
              </w:rPr>
              <w:t>Designer</w:t>
            </w:r>
          </w:p>
        </w:tc>
      </w:tr>
    </w:tbl>
    <w:p w14:paraId="0D1E0699" w14:textId="77777777" w:rsidR="006F594A" w:rsidRDefault="006F594A" w:rsidP="006F594A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53EFDC3F" w14:textId="77777777" w:rsidR="00BA7309" w:rsidRPr="006F594A" w:rsidRDefault="00BA7309" w:rsidP="006F594A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33E12D5C" w14:textId="77777777" w:rsidR="00A4453E" w:rsidRDefault="00A4453E" w:rsidP="00A4453E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Partes Interessadas</w:t>
      </w:r>
    </w:p>
    <w:p w14:paraId="6095FF68" w14:textId="77777777" w:rsidR="00A4453E" w:rsidRPr="00A4453E" w:rsidRDefault="00A4453E" w:rsidP="00A4453E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75742294" w14:textId="77777777" w:rsidR="006C1129" w:rsidRPr="00A36228" w:rsidRDefault="006C1129" w:rsidP="006C1129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7"/>
        <w:gridCol w:w="6672"/>
      </w:tblGrid>
      <w:tr w:rsidR="006C1129" w14:paraId="5B8C6BC4" w14:textId="77777777" w:rsidTr="00164AB0">
        <w:tc>
          <w:tcPr>
            <w:tcW w:w="2147" w:type="dxa"/>
            <w:shd w:val="clear" w:color="auto" w:fill="00C6BB" w:themeFill="accent1"/>
            <w:vAlign w:val="center"/>
          </w:tcPr>
          <w:p w14:paraId="035F73E4" w14:textId="77777777" w:rsidR="006C1129" w:rsidRPr="006F594A" w:rsidRDefault="006C1129" w:rsidP="00E1419E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 w:rsidRPr="006F594A">
              <w:rPr>
                <w:color w:val="FFFFFF" w:themeColor="background1"/>
                <w:sz w:val="24"/>
              </w:rPr>
              <w:t>Nome</w:t>
            </w:r>
          </w:p>
        </w:tc>
        <w:tc>
          <w:tcPr>
            <w:tcW w:w="6672" w:type="dxa"/>
            <w:shd w:val="clear" w:color="auto" w:fill="00C6BB" w:themeFill="accent1"/>
            <w:vAlign w:val="center"/>
          </w:tcPr>
          <w:p w14:paraId="7FEDA97F" w14:textId="77777777" w:rsidR="006C1129" w:rsidRPr="006F594A" w:rsidRDefault="006C1129" w:rsidP="00E1419E">
            <w:pPr>
              <w:tabs>
                <w:tab w:val="left" w:pos="0"/>
                <w:tab w:val="left" w:pos="360"/>
              </w:tabs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Descrição</w:t>
            </w:r>
          </w:p>
        </w:tc>
      </w:tr>
      <w:tr w:rsidR="006C1129" w14:paraId="1F5695D3" w14:textId="77777777" w:rsidTr="00164AB0">
        <w:tc>
          <w:tcPr>
            <w:tcW w:w="2147" w:type="dxa"/>
            <w:vAlign w:val="center"/>
          </w:tcPr>
          <w:p w14:paraId="350F1725" w14:textId="7BF1C99C" w:rsidR="006C1129" w:rsidRPr="006F594A" w:rsidRDefault="003E7686" w:rsidP="00E1419E">
            <w:pPr>
              <w:tabs>
                <w:tab w:val="left" w:pos="0"/>
                <w:tab w:val="left" w:pos="360"/>
              </w:tabs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lastRenderedPageBreak/>
              <w:t>Elizeu Grosskopf Schlottfeldt Neto</w:t>
            </w:r>
          </w:p>
        </w:tc>
        <w:tc>
          <w:tcPr>
            <w:tcW w:w="6672" w:type="dxa"/>
            <w:vAlign w:val="center"/>
          </w:tcPr>
          <w:p w14:paraId="1EF7B139" w14:textId="4068610B" w:rsidR="006C1129" w:rsidRPr="006F594A" w:rsidRDefault="003E7686" w:rsidP="008B2E98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Dono do blog</w:t>
            </w:r>
            <w:r w:rsidR="008B2E98">
              <w:rPr>
                <w:sz w:val="22"/>
              </w:rPr>
              <w:t xml:space="preserve"> e que fará utilização do sistema para </w:t>
            </w:r>
            <w:r>
              <w:rPr>
                <w:sz w:val="22"/>
              </w:rPr>
              <w:t xml:space="preserve">postar conteúdos relevantes e </w:t>
            </w:r>
            <w:r w:rsidR="008B2E98">
              <w:rPr>
                <w:sz w:val="22"/>
              </w:rPr>
              <w:t>referentes a</w:t>
            </w:r>
            <w:r>
              <w:rPr>
                <w:sz w:val="22"/>
              </w:rPr>
              <w:t>o cristianismo</w:t>
            </w:r>
            <w:r w:rsidR="008B2E98">
              <w:rPr>
                <w:sz w:val="22"/>
              </w:rPr>
              <w:t xml:space="preserve">, </w:t>
            </w:r>
            <w:r>
              <w:rPr>
                <w:sz w:val="22"/>
              </w:rPr>
              <w:t>filosofia</w:t>
            </w:r>
            <w:r w:rsidR="008B2E98">
              <w:rPr>
                <w:sz w:val="22"/>
              </w:rPr>
              <w:t xml:space="preserve"> e </w:t>
            </w:r>
            <w:r>
              <w:rPr>
                <w:sz w:val="22"/>
              </w:rPr>
              <w:t>teologia</w:t>
            </w:r>
            <w:r w:rsidR="008B2E98">
              <w:rPr>
                <w:sz w:val="22"/>
              </w:rPr>
              <w:t>.</w:t>
            </w:r>
          </w:p>
        </w:tc>
      </w:tr>
      <w:tr w:rsidR="006C1129" w14:paraId="4FAC284F" w14:textId="77777777" w:rsidTr="00164AB0">
        <w:tc>
          <w:tcPr>
            <w:tcW w:w="2147" w:type="dxa"/>
            <w:vAlign w:val="center"/>
          </w:tcPr>
          <w:p w14:paraId="57BE8961" w14:textId="462ECB15" w:rsidR="006C1129" w:rsidRPr="006F594A" w:rsidRDefault="003E7686" w:rsidP="00E1419E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Leitores</w:t>
            </w:r>
          </w:p>
        </w:tc>
        <w:tc>
          <w:tcPr>
            <w:tcW w:w="6672" w:type="dxa"/>
            <w:vAlign w:val="center"/>
          </w:tcPr>
          <w:p w14:paraId="43A94440" w14:textId="7A6AE1CC" w:rsidR="006C1129" w:rsidRPr="008B2E98" w:rsidRDefault="003E7686" w:rsidP="008B2E98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Lerão o blog</w:t>
            </w:r>
            <w:r w:rsidR="00D87273">
              <w:rPr>
                <w:sz w:val="22"/>
              </w:rPr>
              <w:t>, e serão responsáveis em comentar o conteúdo e compartilhar com mais pessoas</w:t>
            </w:r>
            <w:r w:rsidR="008B2E98">
              <w:rPr>
                <w:sz w:val="22"/>
              </w:rPr>
              <w:t>.</w:t>
            </w:r>
          </w:p>
        </w:tc>
      </w:tr>
      <w:tr w:rsidR="006C1129" w14:paraId="17349E23" w14:textId="77777777" w:rsidTr="00164AB0">
        <w:tc>
          <w:tcPr>
            <w:tcW w:w="2147" w:type="dxa"/>
            <w:vAlign w:val="center"/>
          </w:tcPr>
          <w:p w14:paraId="622F0457" w14:textId="1E99DC8F" w:rsidR="006C1129" w:rsidRPr="006F594A" w:rsidRDefault="00BE61C3" w:rsidP="00E1419E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Igreja Presbiteriana X</w:t>
            </w:r>
          </w:p>
        </w:tc>
        <w:tc>
          <w:tcPr>
            <w:tcW w:w="6672" w:type="dxa"/>
            <w:vAlign w:val="center"/>
          </w:tcPr>
          <w:p w14:paraId="40C66C46" w14:textId="513390FA" w:rsidR="006C1129" w:rsidRPr="006F594A" w:rsidRDefault="0077089E" w:rsidP="0077089E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Patrocinador</w:t>
            </w:r>
            <w:r w:rsidR="00BE61C3">
              <w:rPr>
                <w:sz w:val="22"/>
              </w:rPr>
              <w:t>a</w:t>
            </w:r>
            <w:r>
              <w:rPr>
                <w:sz w:val="22"/>
              </w:rPr>
              <w:t xml:space="preserve"> do projeto e interessad</w:t>
            </w:r>
            <w:r w:rsidR="00164AB0">
              <w:rPr>
                <w:sz w:val="22"/>
              </w:rPr>
              <w:t>a</w:t>
            </w:r>
            <w:r>
              <w:rPr>
                <w:sz w:val="22"/>
              </w:rPr>
              <w:t xml:space="preserve"> em </w:t>
            </w:r>
            <w:r w:rsidR="00164AB0">
              <w:rPr>
                <w:sz w:val="22"/>
              </w:rPr>
              <w:t>criar debates e discussões saudáveis sobre alguns temas da fé Cristã.</w:t>
            </w:r>
          </w:p>
        </w:tc>
      </w:tr>
      <w:tr w:rsidR="00BB48BD" w14:paraId="595A7159" w14:textId="77777777" w:rsidTr="00164AB0">
        <w:tc>
          <w:tcPr>
            <w:tcW w:w="2147" w:type="dxa"/>
            <w:vAlign w:val="center"/>
          </w:tcPr>
          <w:p w14:paraId="58A35CFC" w14:textId="09E22D9B" w:rsidR="00BB48BD" w:rsidRPr="006F594A" w:rsidRDefault="00BE61C3" w:rsidP="00E1419E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Professora </w:t>
            </w:r>
            <w:r w:rsidRPr="00BE61C3">
              <w:rPr>
                <w:sz w:val="22"/>
              </w:rPr>
              <w:t>Kadidja Valéria</w:t>
            </w:r>
          </w:p>
        </w:tc>
        <w:tc>
          <w:tcPr>
            <w:tcW w:w="6672" w:type="dxa"/>
            <w:vAlign w:val="center"/>
          </w:tcPr>
          <w:p w14:paraId="0E331933" w14:textId="6FF19F64" w:rsidR="00BB48BD" w:rsidRPr="006F594A" w:rsidRDefault="00BB48BD" w:rsidP="00E1419E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Apoiadora do projeto e interessada em elevar a qualidade do ensino</w:t>
            </w:r>
            <w:r w:rsidR="0061007F">
              <w:rPr>
                <w:sz w:val="22"/>
              </w:rPr>
              <w:t xml:space="preserve"> das </w:t>
            </w:r>
            <w:r w:rsidR="00BE61C3">
              <w:rPr>
                <w:sz w:val="22"/>
              </w:rPr>
              <w:t>instituições federais</w:t>
            </w:r>
            <w:r w:rsidR="0061007F">
              <w:rPr>
                <w:sz w:val="22"/>
              </w:rPr>
              <w:t xml:space="preserve">, </w:t>
            </w:r>
            <w:r w:rsidR="00BE61C3">
              <w:rPr>
                <w:sz w:val="22"/>
              </w:rPr>
              <w:t>por meio do ensino tecnológico.</w:t>
            </w:r>
          </w:p>
        </w:tc>
      </w:tr>
      <w:tr w:rsidR="00BB48BD" w14:paraId="5D375074" w14:textId="77777777" w:rsidTr="00164AB0">
        <w:tc>
          <w:tcPr>
            <w:tcW w:w="2147" w:type="dxa"/>
            <w:vAlign w:val="center"/>
          </w:tcPr>
          <w:p w14:paraId="7DBB4988" w14:textId="56115F24" w:rsidR="00217C83" w:rsidRPr="0061007F" w:rsidRDefault="00BE61C3" w:rsidP="00217C83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Instituto Federal de Brasília</w:t>
            </w:r>
          </w:p>
        </w:tc>
        <w:tc>
          <w:tcPr>
            <w:tcW w:w="6672" w:type="dxa"/>
            <w:vAlign w:val="center"/>
          </w:tcPr>
          <w:p w14:paraId="1500DD52" w14:textId="63136732" w:rsidR="00BB48BD" w:rsidRPr="006F594A" w:rsidRDefault="00BE61C3" w:rsidP="00CF2920">
            <w:pPr>
              <w:tabs>
                <w:tab w:val="left" w:pos="0"/>
                <w:tab w:val="left" w:pos="36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Instituição</w:t>
            </w:r>
            <w:r w:rsidR="00CF2920">
              <w:rPr>
                <w:sz w:val="22"/>
              </w:rPr>
              <w:t xml:space="preserve"> responsável pelo desenvolvimento do sistema e interessada na oportunidade d</w:t>
            </w:r>
            <w:r w:rsidR="00F573DD">
              <w:rPr>
                <w:sz w:val="22"/>
              </w:rPr>
              <w:t>e avaliar o sistema</w:t>
            </w:r>
            <w:r w:rsidR="00CF2920">
              <w:rPr>
                <w:sz w:val="22"/>
              </w:rPr>
              <w:t xml:space="preserve"> para estender o uso da tecnologia</w:t>
            </w:r>
            <w:r w:rsidR="00F573DD">
              <w:rPr>
                <w:sz w:val="22"/>
              </w:rPr>
              <w:t>.</w:t>
            </w:r>
          </w:p>
        </w:tc>
      </w:tr>
      <w:tr w:rsidR="00EF4D71" w14:paraId="31BD5681" w14:textId="77777777" w:rsidTr="00164AB0">
        <w:tc>
          <w:tcPr>
            <w:tcW w:w="2147" w:type="dxa"/>
            <w:vAlign w:val="center"/>
          </w:tcPr>
          <w:p w14:paraId="2E165ECA" w14:textId="77777777" w:rsidR="00EF4D71" w:rsidRPr="005B5BF4" w:rsidRDefault="00EF4D71" w:rsidP="00217C83">
            <w:pPr>
              <w:tabs>
                <w:tab w:val="left" w:pos="0"/>
                <w:tab w:val="left" w:pos="360"/>
              </w:tabs>
              <w:jc w:val="center"/>
              <w:rPr>
                <w:sz w:val="22"/>
              </w:rPr>
            </w:pPr>
            <w:r w:rsidRPr="005B5BF4">
              <w:rPr>
                <w:sz w:val="22"/>
              </w:rPr>
              <w:t>Equipe do projeto</w:t>
            </w:r>
          </w:p>
        </w:tc>
        <w:tc>
          <w:tcPr>
            <w:tcW w:w="6672" w:type="dxa"/>
            <w:vAlign w:val="center"/>
          </w:tcPr>
          <w:p w14:paraId="2B3F2D65" w14:textId="77777777" w:rsidR="00EF4D71" w:rsidRPr="005B5BF4" w:rsidRDefault="00EF4D71" w:rsidP="0067431A">
            <w:pPr>
              <w:tabs>
                <w:tab w:val="left" w:pos="0"/>
                <w:tab w:val="left" w:pos="360"/>
              </w:tabs>
              <w:rPr>
                <w:sz w:val="22"/>
              </w:rPr>
            </w:pPr>
            <w:r w:rsidRPr="005B5BF4">
              <w:rPr>
                <w:sz w:val="22"/>
              </w:rPr>
              <w:t xml:space="preserve">Interessada em obter êxito no projeto para </w:t>
            </w:r>
            <w:r w:rsidR="0067431A" w:rsidRPr="005B5BF4">
              <w:rPr>
                <w:sz w:val="22"/>
              </w:rPr>
              <w:t>abrir novas oportunidades para a equipe como um todo e também obter crescimento individual de cada membro do time.</w:t>
            </w:r>
          </w:p>
        </w:tc>
      </w:tr>
    </w:tbl>
    <w:p w14:paraId="47AC7266" w14:textId="77777777" w:rsidR="00544574" w:rsidRDefault="00544574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3DAD7D3C" w14:textId="77777777" w:rsidR="00A4453E" w:rsidRDefault="00A4453E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43AA39E4" w14:textId="77777777" w:rsidR="00950FDA" w:rsidRDefault="00950FDA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Premissas</w:t>
      </w:r>
    </w:p>
    <w:p w14:paraId="747BCA86" w14:textId="77777777" w:rsidR="006C5CDF" w:rsidRDefault="006C5CDF" w:rsidP="006C5CDF">
      <w:pPr>
        <w:pStyle w:val="PargrafodaLista"/>
        <w:tabs>
          <w:tab w:val="left" w:pos="360"/>
          <w:tab w:val="left" w:pos="8730"/>
        </w:tabs>
        <w:ind w:left="1440" w:right="99"/>
        <w:jc w:val="both"/>
        <w:rPr>
          <w:sz w:val="24"/>
        </w:rPr>
      </w:pPr>
    </w:p>
    <w:p w14:paraId="37ABD16F" w14:textId="5BA98336" w:rsidR="001B581A" w:rsidRDefault="006037A8" w:rsidP="006037A8">
      <w:pPr>
        <w:pStyle w:val="PargrafodaLista"/>
        <w:numPr>
          <w:ilvl w:val="0"/>
          <w:numId w:val="33"/>
        </w:numPr>
        <w:tabs>
          <w:tab w:val="left" w:pos="0"/>
          <w:tab w:val="left" w:pos="360"/>
        </w:tabs>
        <w:jc w:val="both"/>
        <w:rPr>
          <w:sz w:val="24"/>
        </w:rPr>
      </w:pPr>
      <w:r w:rsidRPr="006037A8">
        <w:rPr>
          <w:sz w:val="24"/>
        </w:rPr>
        <w:t xml:space="preserve">Para uma implantação e uso eficiente do sistema, estamos assumindo que a nova infraestrutura de internet </w:t>
      </w:r>
      <w:r w:rsidR="00F44DF7">
        <w:rPr>
          <w:sz w:val="24"/>
        </w:rPr>
        <w:t xml:space="preserve">e o Hardware necessário para o desenvolvimento </w:t>
      </w:r>
      <w:r w:rsidRPr="006037A8">
        <w:rPr>
          <w:sz w:val="24"/>
        </w:rPr>
        <w:t>estará disponível até antes da data de lançamento do sistema</w:t>
      </w:r>
      <w:r w:rsidR="00F44DF7">
        <w:rPr>
          <w:sz w:val="24"/>
        </w:rPr>
        <w:t>.</w:t>
      </w:r>
    </w:p>
    <w:p w14:paraId="684C30B3" w14:textId="77777777" w:rsidR="006037A8" w:rsidRPr="006037A8" w:rsidRDefault="006037A8" w:rsidP="006037A8">
      <w:pPr>
        <w:pStyle w:val="PargrafodaLista"/>
        <w:tabs>
          <w:tab w:val="left" w:pos="0"/>
          <w:tab w:val="left" w:pos="360"/>
        </w:tabs>
        <w:jc w:val="both"/>
        <w:rPr>
          <w:sz w:val="24"/>
        </w:rPr>
      </w:pPr>
    </w:p>
    <w:p w14:paraId="558E645E" w14:textId="6D4D49C6" w:rsidR="001B581A" w:rsidRPr="006037A8" w:rsidRDefault="001B581A" w:rsidP="006037A8">
      <w:pPr>
        <w:pStyle w:val="PargrafodaLista"/>
        <w:numPr>
          <w:ilvl w:val="0"/>
          <w:numId w:val="33"/>
        </w:numPr>
        <w:tabs>
          <w:tab w:val="left" w:pos="0"/>
          <w:tab w:val="left" w:pos="360"/>
        </w:tabs>
        <w:jc w:val="both"/>
        <w:rPr>
          <w:sz w:val="24"/>
        </w:rPr>
      </w:pPr>
      <w:r w:rsidRPr="006037A8">
        <w:rPr>
          <w:sz w:val="24"/>
        </w:rPr>
        <w:t xml:space="preserve">Para que não haja limitação no uso do sistema, estamos assumindo que </w:t>
      </w:r>
      <w:r w:rsidR="00F44DF7">
        <w:rPr>
          <w:sz w:val="24"/>
        </w:rPr>
        <w:t>as partes interessadas tenham acesso à internet e a equipamentos capazes de acessar páginas web</w:t>
      </w:r>
      <w:r w:rsidRPr="006037A8">
        <w:rPr>
          <w:sz w:val="24"/>
        </w:rPr>
        <w:t>.</w:t>
      </w:r>
    </w:p>
    <w:p w14:paraId="52AD4A35" w14:textId="77777777" w:rsidR="00950FDA" w:rsidRPr="00AE2B36" w:rsidRDefault="00950FDA" w:rsidP="00AE2B36">
      <w:pPr>
        <w:tabs>
          <w:tab w:val="left" w:pos="0"/>
          <w:tab w:val="left" w:pos="360"/>
        </w:tabs>
        <w:jc w:val="both"/>
        <w:rPr>
          <w:sz w:val="32"/>
        </w:rPr>
      </w:pPr>
    </w:p>
    <w:p w14:paraId="5D04A7D9" w14:textId="77777777" w:rsidR="00950FDA" w:rsidRDefault="00950FDA" w:rsidP="006E27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Restrições</w:t>
      </w:r>
    </w:p>
    <w:p w14:paraId="16A80C72" w14:textId="77777777" w:rsidR="006C5CDF" w:rsidRDefault="006C5CDF" w:rsidP="006C5CDF">
      <w:pPr>
        <w:pStyle w:val="PargrafodaLista"/>
        <w:tabs>
          <w:tab w:val="left" w:pos="0"/>
          <w:tab w:val="left" w:pos="360"/>
        </w:tabs>
        <w:ind w:left="1440"/>
        <w:jc w:val="both"/>
        <w:rPr>
          <w:sz w:val="24"/>
        </w:rPr>
      </w:pPr>
    </w:p>
    <w:p w14:paraId="47F2385F" w14:textId="0F0660E2" w:rsidR="00950FDA" w:rsidRPr="006037A8" w:rsidRDefault="00950FDA" w:rsidP="006037A8">
      <w:pPr>
        <w:pStyle w:val="PargrafodaLista"/>
        <w:numPr>
          <w:ilvl w:val="0"/>
          <w:numId w:val="34"/>
        </w:numPr>
        <w:tabs>
          <w:tab w:val="left" w:pos="0"/>
          <w:tab w:val="left" w:pos="360"/>
        </w:tabs>
        <w:jc w:val="both"/>
        <w:rPr>
          <w:sz w:val="24"/>
        </w:rPr>
      </w:pPr>
      <w:r w:rsidRPr="006037A8">
        <w:rPr>
          <w:sz w:val="24"/>
        </w:rPr>
        <w:t xml:space="preserve">O </w:t>
      </w:r>
      <w:r w:rsidR="006037A8" w:rsidRPr="006037A8">
        <w:rPr>
          <w:sz w:val="24"/>
        </w:rPr>
        <w:t>blog</w:t>
      </w:r>
      <w:r w:rsidR="0025596A" w:rsidRPr="006037A8">
        <w:rPr>
          <w:sz w:val="24"/>
        </w:rPr>
        <w:t xml:space="preserve"> </w:t>
      </w:r>
      <w:r w:rsidRPr="006037A8">
        <w:rPr>
          <w:sz w:val="24"/>
        </w:rPr>
        <w:t xml:space="preserve">deverá </w:t>
      </w:r>
      <w:r w:rsidR="006037A8" w:rsidRPr="006037A8">
        <w:rPr>
          <w:sz w:val="24"/>
        </w:rPr>
        <w:t>utilizar as tecnologias definidas neste documento;</w:t>
      </w:r>
    </w:p>
    <w:p w14:paraId="32696EE0" w14:textId="77777777" w:rsidR="006471A6" w:rsidRDefault="006471A6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11CF6377" w14:textId="7E0D8B8E" w:rsidR="006471A6" w:rsidRPr="006037A8" w:rsidRDefault="006471A6" w:rsidP="006037A8">
      <w:pPr>
        <w:pStyle w:val="PargrafodaLista"/>
        <w:numPr>
          <w:ilvl w:val="0"/>
          <w:numId w:val="34"/>
        </w:numPr>
        <w:shd w:val="clear" w:color="auto" w:fill="FFFFFF"/>
        <w:spacing w:line="293" w:lineRule="atLeast"/>
        <w:textAlignment w:val="baseline"/>
        <w:rPr>
          <w:sz w:val="24"/>
        </w:rPr>
      </w:pPr>
      <w:r w:rsidRPr="006037A8">
        <w:rPr>
          <w:sz w:val="24"/>
        </w:rPr>
        <w:t xml:space="preserve">O projeto terá de ser realizado no máximo </w:t>
      </w:r>
      <w:r w:rsidR="0070321D" w:rsidRPr="006037A8">
        <w:rPr>
          <w:sz w:val="24"/>
        </w:rPr>
        <w:t xml:space="preserve">em 60 dias </w:t>
      </w:r>
      <w:r w:rsidR="006037A8" w:rsidRPr="006037A8">
        <w:rPr>
          <w:sz w:val="24"/>
        </w:rPr>
        <w:t>contando</w:t>
      </w:r>
      <w:r w:rsidR="0070321D" w:rsidRPr="006037A8">
        <w:rPr>
          <w:sz w:val="24"/>
        </w:rPr>
        <w:t xml:space="preserve"> a</w:t>
      </w:r>
      <w:r w:rsidR="006037A8" w:rsidRPr="006037A8">
        <w:rPr>
          <w:sz w:val="24"/>
        </w:rPr>
        <w:t xml:space="preserve"> partir da</w:t>
      </w:r>
      <w:r w:rsidR="0070321D" w:rsidRPr="006037A8">
        <w:rPr>
          <w:sz w:val="24"/>
        </w:rPr>
        <w:t xml:space="preserve"> data de início</w:t>
      </w:r>
      <w:r w:rsidR="006037A8" w:rsidRPr="006037A8">
        <w:rPr>
          <w:sz w:val="24"/>
        </w:rPr>
        <w:t>: 04/06/2021;</w:t>
      </w:r>
    </w:p>
    <w:p w14:paraId="5C2788C5" w14:textId="77777777" w:rsidR="006C5CDF" w:rsidRPr="006C5CDF" w:rsidRDefault="006C5CDF" w:rsidP="006C5CDF">
      <w:pPr>
        <w:shd w:val="clear" w:color="auto" w:fill="FFFFFF"/>
        <w:spacing w:line="293" w:lineRule="atLeast"/>
        <w:textAlignment w:val="baseline"/>
        <w:rPr>
          <w:sz w:val="24"/>
        </w:rPr>
      </w:pPr>
    </w:p>
    <w:p w14:paraId="73B6E4C6" w14:textId="7A619603" w:rsidR="006471A6" w:rsidRPr="006037A8" w:rsidRDefault="006471A6" w:rsidP="006037A8">
      <w:pPr>
        <w:pStyle w:val="PargrafodaLista"/>
        <w:numPr>
          <w:ilvl w:val="0"/>
          <w:numId w:val="34"/>
        </w:numPr>
        <w:shd w:val="clear" w:color="auto" w:fill="FFFFFF"/>
        <w:spacing w:line="293" w:lineRule="atLeast"/>
        <w:textAlignment w:val="baseline"/>
        <w:rPr>
          <w:sz w:val="24"/>
        </w:rPr>
      </w:pPr>
      <w:r w:rsidRPr="006037A8">
        <w:rPr>
          <w:sz w:val="24"/>
        </w:rPr>
        <w:t xml:space="preserve">O projeto </w:t>
      </w:r>
      <w:r w:rsidR="006037A8" w:rsidRPr="006037A8">
        <w:rPr>
          <w:sz w:val="24"/>
        </w:rPr>
        <w:t>utilizará o padrão de arquitetura MVC – Model, View e Controller.</w:t>
      </w:r>
    </w:p>
    <w:p w14:paraId="4A737FC2" w14:textId="77777777" w:rsidR="00370179" w:rsidRDefault="00370179" w:rsidP="006C5CDF">
      <w:pPr>
        <w:shd w:val="clear" w:color="auto" w:fill="FFFFFF"/>
        <w:spacing w:line="293" w:lineRule="atLeast"/>
        <w:textAlignment w:val="baseline"/>
        <w:rPr>
          <w:sz w:val="24"/>
        </w:rPr>
      </w:pPr>
    </w:p>
    <w:p w14:paraId="4BF90AD2" w14:textId="77777777" w:rsidR="00370179" w:rsidRDefault="00370179" w:rsidP="00370179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lastRenderedPageBreak/>
        <w:t>Escopo Excluído</w:t>
      </w:r>
    </w:p>
    <w:p w14:paraId="2C20EFDC" w14:textId="77777777" w:rsidR="00AE2B36" w:rsidRPr="00AF61A4" w:rsidRDefault="00AE2B36" w:rsidP="00AE2B36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069E8F09" w14:textId="306E05DE" w:rsidR="006471A6" w:rsidRDefault="00370179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a. </w:t>
      </w:r>
      <w:r w:rsidRPr="00370179">
        <w:rPr>
          <w:sz w:val="24"/>
        </w:rPr>
        <w:t xml:space="preserve">Não faz parte do escopo deste </w:t>
      </w:r>
      <w:r w:rsidR="00CB4492">
        <w:rPr>
          <w:sz w:val="24"/>
        </w:rPr>
        <w:t>projeto desenvolver qualquer aplicativo para dispositivos móveis</w:t>
      </w:r>
      <w:r w:rsidR="00FF75C8">
        <w:rPr>
          <w:sz w:val="24"/>
        </w:rPr>
        <w:t xml:space="preserve"> referente ao </w:t>
      </w:r>
      <w:r w:rsidR="006037A8">
        <w:rPr>
          <w:sz w:val="24"/>
        </w:rPr>
        <w:t>blog cristão</w:t>
      </w:r>
      <w:r w:rsidRPr="00370179">
        <w:rPr>
          <w:sz w:val="24"/>
        </w:rPr>
        <w:t>.</w:t>
      </w:r>
    </w:p>
    <w:p w14:paraId="0BE20405" w14:textId="77777777" w:rsidR="008F4DCE" w:rsidRDefault="008F4DCE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78C0ECAF" w14:textId="77777777" w:rsidR="009A22F8" w:rsidRPr="009A22F8" w:rsidRDefault="006E270A" w:rsidP="009A22F8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Riscos Preliminares</w:t>
      </w:r>
    </w:p>
    <w:p w14:paraId="1C44F09C" w14:textId="77777777" w:rsidR="00255C38" w:rsidRDefault="00255C38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1BCF4E0A" w14:textId="559B0EA8" w:rsidR="006E270A" w:rsidRPr="006E270A" w:rsidRDefault="00255C38" w:rsidP="006E270A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a. </w:t>
      </w:r>
      <w:r w:rsidR="00501010">
        <w:rPr>
          <w:sz w:val="24"/>
        </w:rPr>
        <w:t xml:space="preserve">Devido </w:t>
      </w:r>
      <w:r w:rsidR="00F81186">
        <w:rPr>
          <w:sz w:val="24"/>
        </w:rPr>
        <w:t xml:space="preserve">à </w:t>
      </w:r>
      <w:r w:rsidR="00F44DF7">
        <w:rPr>
          <w:sz w:val="24"/>
        </w:rPr>
        <w:t>Instituição Federal</w:t>
      </w:r>
      <w:r w:rsidR="00F81186">
        <w:rPr>
          <w:sz w:val="24"/>
        </w:rPr>
        <w:t xml:space="preserve"> </w:t>
      </w:r>
      <w:r w:rsidR="00501010">
        <w:rPr>
          <w:sz w:val="24"/>
        </w:rPr>
        <w:t xml:space="preserve">estar passando por </w:t>
      </w:r>
      <w:r w:rsidR="00F44DF7">
        <w:rPr>
          <w:sz w:val="24"/>
        </w:rPr>
        <w:t>uma pandemia</w:t>
      </w:r>
      <w:r w:rsidR="00501010">
        <w:rPr>
          <w:sz w:val="24"/>
        </w:rPr>
        <w:t xml:space="preserve">, é possível que haja algum atraso </w:t>
      </w:r>
      <w:r w:rsidR="00F44DF7">
        <w:rPr>
          <w:sz w:val="24"/>
        </w:rPr>
        <w:t>ou adiantamento do período escolar</w:t>
      </w:r>
      <w:r w:rsidR="00501010">
        <w:rPr>
          <w:sz w:val="24"/>
        </w:rPr>
        <w:t xml:space="preserve">, </w:t>
      </w:r>
      <w:r w:rsidR="00F44DF7">
        <w:rPr>
          <w:sz w:val="24"/>
        </w:rPr>
        <w:t>mudando assim a data de entrega do projeto</w:t>
      </w:r>
      <w:r w:rsidR="00501010">
        <w:rPr>
          <w:sz w:val="24"/>
        </w:rPr>
        <w:t>.</w:t>
      </w:r>
    </w:p>
    <w:p w14:paraId="7AF1A667" w14:textId="77777777" w:rsidR="006E270A" w:rsidRDefault="006E270A" w:rsidP="00750C99">
      <w:pPr>
        <w:tabs>
          <w:tab w:val="left" w:pos="0"/>
          <w:tab w:val="left" w:pos="360"/>
        </w:tabs>
        <w:rPr>
          <w:sz w:val="24"/>
        </w:rPr>
      </w:pPr>
    </w:p>
    <w:p w14:paraId="75229B2E" w14:textId="2FF53078" w:rsidR="00240011" w:rsidRDefault="00255C38" w:rsidP="00F81186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 xml:space="preserve">b. </w:t>
      </w:r>
      <w:r w:rsidR="006E270A" w:rsidRPr="00255C38">
        <w:rPr>
          <w:sz w:val="24"/>
        </w:rPr>
        <w:t xml:space="preserve">Devido </w:t>
      </w:r>
      <w:r w:rsidR="00F44DF7">
        <w:rPr>
          <w:sz w:val="24"/>
        </w:rPr>
        <w:t xml:space="preserve">ao Brasil </w:t>
      </w:r>
      <w:r w:rsidR="00F81186">
        <w:rPr>
          <w:sz w:val="24"/>
        </w:rPr>
        <w:t xml:space="preserve">estar passando por </w:t>
      </w:r>
      <w:r w:rsidR="00F44DF7">
        <w:rPr>
          <w:sz w:val="24"/>
        </w:rPr>
        <w:t>uma pandemia</w:t>
      </w:r>
      <w:r w:rsidR="00F81186">
        <w:rPr>
          <w:sz w:val="24"/>
        </w:rPr>
        <w:t xml:space="preserve">, é possível que </w:t>
      </w:r>
      <w:r w:rsidR="00F44DF7">
        <w:rPr>
          <w:sz w:val="24"/>
        </w:rPr>
        <w:t>as partes interessadas sejam afetadas direta ou indiretamente</w:t>
      </w:r>
      <w:r w:rsidR="00F81186">
        <w:rPr>
          <w:sz w:val="24"/>
        </w:rPr>
        <w:t xml:space="preserve">, podendo trazer </w:t>
      </w:r>
      <w:r w:rsidR="00F44DF7">
        <w:rPr>
          <w:sz w:val="24"/>
        </w:rPr>
        <w:t>empecilhos</w:t>
      </w:r>
      <w:r w:rsidR="00F81186">
        <w:rPr>
          <w:sz w:val="24"/>
        </w:rPr>
        <w:t xml:space="preserve"> ao </w:t>
      </w:r>
      <w:r w:rsidR="00F44DF7">
        <w:rPr>
          <w:sz w:val="24"/>
        </w:rPr>
        <w:t>desenvolvimento do sistema</w:t>
      </w:r>
      <w:r w:rsidR="00F81186">
        <w:rPr>
          <w:sz w:val="24"/>
        </w:rPr>
        <w:t>.</w:t>
      </w:r>
      <w:r w:rsidR="00F44DF7">
        <w:rPr>
          <w:sz w:val="24"/>
        </w:rPr>
        <w:t xml:space="preserve"> </w:t>
      </w:r>
    </w:p>
    <w:p w14:paraId="27F212A3" w14:textId="77777777" w:rsidR="00F44DF7" w:rsidRDefault="00F44DF7" w:rsidP="00F81186">
      <w:pPr>
        <w:tabs>
          <w:tab w:val="left" w:pos="0"/>
          <w:tab w:val="left" w:pos="360"/>
        </w:tabs>
        <w:jc w:val="both"/>
        <w:rPr>
          <w:sz w:val="24"/>
        </w:rPr>
      </w:pPr>
    </w:p>
    <w:p w14:paraId="4BA8284D" w14:textId="1D509AFF" w:rsidR="00074060" w:rsidRPr="006F594A" w:rsidRDefault="00240011" w:rsidP="00F81186">
      <w:pPr>
        <w:tabs>
          <w:tab w:val="left" w:pos="0"/>
          <w:tab w:val="left" w:pos="360"/>
        </w:tabs>
        <w:jc w:val="both"/>
        <w:rPr>
          <w:sz w:val="24"/>
        </w:rPr>
      </w:pPr>
      <w:r>
        <w:rPr>
          <w:sz w:val="24"/>
        </w:rPr>
        <w:t>c. Devido às ocupações d</w:t>
      </w:r>
      <w:r w:rsidR="00194A58">
        <w:rPr>
          <w:sz w:val="24"/>
        </w:rPr>
        <w:t xml:space="preserve">a equipe do projeto, </w:t>
      </w:r>
      <w:r>
        <w:rPr>
          <w:sz w:val="24"/>
        </w:rPr>
        <w:t>professor</w:t>
      </w:r>
      <w:r w:rsidR="00194A58">
        <w:rPr>
          <w:sz w:val="24"/>
        </w:rPr>
        <w:t>a</w:t>
      </w:r>
      <w:r>
        <w:rPr>
          <w:sz w:val="24"/>
        </w:rPr>
        <w:t xml:space="preserve"> e </w:t>
      </w:r>
      <w:r w:rsidR="00F44DF7">
        <w:rPr>
          <w:sz w:val="24"/>
        </w:rPr>
        <w:t>dono do projeto</w:t>
      </w:r>
      <w:r>
        <w:rPr>
          <w:sz w:val="24"/>
        </w:rPr>
        <w:t>, é possível que hajam dificuldades em termos reuniões periódicas com os mesmos para validar as entregas do projeto, causando atrasos na entrega.</w:t>
      </w:r>
    </w:p>
    <w:p w14:paraId="0D1EDDBB" w14:textId="7CC84905" w:rsidR="006471A6" w:rsidRDefault="006471A6" w:rsidP="009A22F8">
      <w:pPr>
        <w:tabs>
          <w:tab w:val="left" w:pos="0"/>
          <w:tab w:val="left" w:pos="360"/>
        </w:tabs>
        <w:jc w:val="both"/>
        <w:rPr>
          <w:sz w:val="24"/>
        </w:rPr>
      </w:pPr>
    </w:p>
    <w:p w14:paraId="7067709D" w14:textId="77777777" w:rsidR="00544574" w:rsidRPr="001C61BC" w:rsidRDefault="00544574" w:rsidP="00750C99">
      <w:pPr>
        <w:tabs>
          <w:tab w:val="left" w:pos="0"/>
          <w:tab w:val="left" w:pos="360"/>
        </w:tabs>
        <w:rPr>
          <w:sz w:val="24"/>
        </w:rPr>
      </w:pPr>
    </w:p>
    <w:p w14:paraId="4B583A16" w14:textId="77777777" w:rsidR="002C7555" w:rsidRPr="002C7555" w:rsidRDefault="002C7555" w:rsidP="002C7555">
      <w:pPr>
        <w:tabs>
          <w:tab w:val="left" w:pos="360"/>
        </w:tabs>
        <w:jc w:val="center"/>
        <w:rPr>
          <w:sz w:val="32"/>
        </w:rPr>
      </w:pPr>
    </w:p>
    <w:sectPr w:rsidR="002C7555" w:rsidRPr="002C7555" w:rsidSect="00950FDA">
      <w:pgSz w:w="11906" w:h="16838"/>
      <w:pgMar w:top="1417" w:right="1376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61AED" w14:textId="77777777" w:rsidR="00E62171" w:rsidRDefault="00E62171" w:rsidP="005E1593">
      <w:r>
        <w:separator/>
      </w:r>
    </w:p>
  </w:endnote>
  <w:endnote w:type="continuationSeparator" w:id="0">
    <w:p w14:paraId="03E3FF15" w14:textId="77777777" w:rsidR="00E62171" w:rsidRDefault="00E6217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9148C" w14:textId="77777777" w:rsidR="00E62171" w:rsidRDefault="00E62171" w:rsidP="005E1593">
      <w:r>
        <w:separator/>
      </w:r>
    </w:p>
  </w:footnote>
  <w:footnote w:type="continuationSeparator" w:id="0">
    <w:p w14:paraId="5FCE7DCE" w14:textId="77777777" w:rsidR="00E62171" w:rsidRDefault="00E62171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76F"/>
    <w:multiLevelType w:val="hybridMultilevel"/>
    <w:tmpl w:val="678E3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168CF"/>
    <w:multiLevelType w:val="hybridMultilevel"/>
    <w:tmpl w:val="1FC6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44DA"/>
    <w:multiLevelType w:val="hybridMultilevel"/>
    <w:tmpl w:val="4BD0F0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6165"/>
    <w:multiLevelType w:val="multilevel"/>
    <w:tmpl w:val="72B8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67923"/>
    <w:multiLevelType w:val="hybridMultilevel"/>
    <w:tmpl w:val="3D40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E2BB9"/>
    <w:multiLevelType w:val="hybridMultilevel"/>
    <w:tmpl w:val="3830FD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2B7355E"/>
    <w:multiLevelType w:val="hybridMultilevel"/>
    <w:tmpl w:val="1CFC6D4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2BC5AED"/>
    <w:multiLevelType w:val="hybridMultilevel"/>
    <w:tmpl w:val="1CF89C8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14D435CF"/>
    <w:multiLevelType w:val="multilevel"/>
    <w:tmpl w:val="1C3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52771"/>
    <w:multiLevelType w:val="hybridMultilevel"/>
    <w:tmpl w:val="8910D3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B11BF"/>
    <w:multiLevelType w:val="multilevel"/>
    <w:tmpl w:val="DA5E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823F0"/>
    <w:multiLevelType w:val="hybridMultilevel"/>
    <w:tmpl w:val="2F621900"/>
    <w:lvl w:ilvl="0" w:tplc="55DEBA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406206"/>
    <w:multiLevelType w:val="hybridMultilevel"/>
    <w:tmpl w:val="BC52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E476D"/>
    <w:multiLevelType w:val="hybridMultilevel"/>
    <w:tmpl w:val="E33A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C2FB8"/>
    <w:multiLevelType w:val="hybridMultilevel"/>
    <w:tmpl w:val="A9662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6680D"/>
    <w:multiLevelType w:val="multilevel"/>
    <w:tmpl w:val="1E18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248AE"/>
    <w:multiLevelType w:val="hybridMultilevel"/>
    <w:tmpl w:val="F9FC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A6BA6"/>
    <w:multiLevelType w:val="hybridMultilevel"/>
    <w:tmpl w:val="FFCCF3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2604F0"/>
    <w:multiLevelType w:val="hybridMultilevel"/>
    <w:tmpl w:val="4FFC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D641C"/>
    <w:multiLevelType w:val="hybridMultilevel"/>
    <w:tmpl w:val="9EF8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F0F0B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FB621F"/>
    <w:multiLevelType w:val="hybridMultilevel"/>
    <w:tmpl w:val="FAB6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DB2C25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84F96"/>
    <w:multiLevelType w:val="hybridMultilevel"/>
    <w:tmpl w:val="7792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D020C"/>
    <w:multiLevelType w:val="hybridMultilevel"/>
    <w:tmpl w:val="36BAEC5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3623DF"/>
    <w:multiLevelType w:val="multilevel"/>
    <w:tmpl w:val="0F7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4A2457"/>
    <w:multiLevelType w:val="hybridMultilevel"/>
    <w:tmpl w:val="A196739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7FC20757"/>
    <w:multiLevelType w:val="multilevel"/>
    <w:tmpl w:val="956AA19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2"/>
    <w:lvlOverride w:ilvl="0">
      <w:startOverride w:val="2"/>
    </w:lvlOverride>
  </w:num>
  <w:num w:numId="5">
    <w:abstractNumId w:val="29"/>
  </w:num>
  <w:num w:numId="6">
    <w:abstractNumId w:val="6"/>
  </w:num>
  <w:num w:numId="7">
    <w:abstractNumId w:val="15"/>
  </w:num>
  <w:num w:numId="8">
    <w:abstractNumId w:val="1"/>
  </w:num>
  <w:num w:numId="9">
    <w:abstractNumId w:val="14"/>
  </w:num>
  <w:num w:numId="10">
    <w:abstractNumId w:val="28"/>
  </w:num>
  <w:num w:numId="11">
    <w:abstractNumId w:val="20"/>
  </w:num>
  <w:num w:numId="12">
    <w:abstractNumId w:val="18"/>
  </w:num>
  <w:num w:numId="13">
    <w:abstractNumId w:val="8"/>
  </w:num>
  <w:num w:numId="14">
    <w:abstractNumId w:val="25"/>
  </w:num>
  <w:num w:numId="15">
    <w:abstractNumId w:val="12"/>
  </w:num>
  <w:num w:numId="16">
    <w:abstractNumId w:val="12"/>
  </w:num>
  <w:num w:numId="17">
    <w:abstractNumId w:val="12"/>
  </w:num>
  <w:num w:numId="18">
    <w:abstractNumId w:val="0"/>
  </w:num>
  <w:num w:numId="19">
    <w:abstractNumId w:val="27"/>
  </w:num>
  <w:num w:numId="20">
    <w:abstractNumId w:val="26"/>
  </w:num>
  <w:num w:numId="21">
    <w:abstractNumId w:val="4"/>
  </w:num>
  <w:num w:numId="22">
    <w:abstractNumId w:val="24"/>
  </w:num>
  <w:num w:numId="23">
    <w:abstractNumId w:val="23"/>
  </w:num>
  <w:num w:numId="24">
    <w:abstractNumId w:val="22"/>
  </w:num>
  <w:num w:numId="25">
    <w:abstractNumId w:val="7"/>
  </w:num>
  <w:num w:numId="26">
    <w:abstractNumId w:val="21"/>
  </w:num>
  <w:num w:numId="27">
    <w:abstractNumId w:val="16"/>
  </w:num>
  <w:num w:numId="28">
    <w:abstractNumId w:val="9"/>
  </w:num>
  <w:num w:numId="29">
    <w:abstractNumId w:val="17"/>
  </w:num>
  <w:num w:numId="30">
    <w:abstractNumId w:val="3"/>
  </w:num>
  <w:num w:numId="31">
    <w:abstractNumId w:val="11"/>
  </w:num>
  <w:num w:numId="32">
    <w:abstractNumId w:val="19"/>
  </w:num>
  <w:num w:numId="33">
    <w:abstractNumId w:val="10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C"/>
    <w:rsid w:val="000002DC"/>
    <w:rsid w:val="00006381"/>
    <w:rsid w:val="00011687"/>
    <w:rsid w:val="0001788C"/>
    <w:rsid w:val="000213ED"/>
    <w:rsid w:val="00025572"/>
    <w:rsid w:val="0003556B"/>
    <w:rsid w:val="0004260E"/>
    <w:rsid w:val="00043937"/>
    <w:rsid w:val="00050C70"/>
    <w:rsid w:val="00053C3B"/>
    <w:rsid w:val="00057A96"/>
    <w:rsid w:val="00062B25"/>
    <w:rsid w:val="00072709"/>
    <w:rsid w:val="00074060"/>
    <w:rsid w:val="0008197B"/>
    <w:rsid w:val="000831D8"/>
    <w:rsid w:val="000A04E8"/>
    <w:rsid w:val="000A30C1"/>
    <w:rsid w:val="000A4053"/>
    <w:rsid w:val="000B79C0"/>
    <w:rsid w:val="000C279F"/>
    <w:rsid w:val="000C33DE"/>
    <w:rsid w:val="000E2853"/>
    <w:rsid w:val="000E550A"/>
    <w:rsid w:val="000E6E2D"/>
    <w:rsid w:val="000E7D97"/>
    <w:rsid w:val="000E7EE9"/>
    <w:rsid w:val="000F2EE1"/>
    <w:rsid w:val="00105FFE"/>
    <w:rsid w:val="00110BDA"/>
    <w:rsid w:val="001133B3"/>
    <w:rsid w:val="00117B12"/>
    <w:rsid w:val="00132299"/>
    <w:rsid w:val="001340DE"/>
    <w:rsid w:val="00143A0B"/>
    <w:rsid w:val="0015010C"/>
    <w:rsid w:val="00164AB0"/>
    <w:rsid w:val="001656FD"/>
    <w:rsid w:val="00171612"/>
    <w:rsid w:val="00173708"/>
    <w:rsid w:val="0017718D"/>
    <w:rsid w:val="00186E05"/>
    <w:rsid w:val="00194A58"/>
    <w:rsid w:val="001962AF"/>
    <w:rsid w:val="001A4664"/>
    <w:rsid w:val="001B2CB7"/>
    <w:rsid w:val="001B581A"/>
    <w:rsid w:val="001B6179"/>
    <w:rsid w:val="001C225E"/>
    <w:rsid w:val="001C61BC"/>
    <w:rsid w:val="001C67F8"/>
    <w:rsid w:val="001D497F"/>
    <w:rsid w:val="001F3D30"/>
    <w:rsid w:val="001F7427"/>
    <w:rsid w:val="00202883"/>
    <w:rsid w:val="00204393"/>
    <w:rsid w:val="002048E6"/>
    <w:rsid w:val="00216AFC"/>
    <w:rsid w:val="00217C83"/>
    <w:rsid w:val="00240011"/>
    <w:rsid w:val="00244BC4"/>
    <w:rsid w:val="00245EF3"/>
    <w:rsid w:val="00247D89"/>
    <w:rsid w:val="0025596A"/>
    <w:rsid w:val="00255C38"/>
    <w:rsid w:val="00274187"/>
    <w:rsid w:val="0029354A"/>
    <w:rsid w:val="002953EA"/>
    <w:rsid w:val="00296923"/>
    <w:rsid w:val="00296C20"/>
    <w:rsid w:val="002A7C58"/>
    <w:rsid w:val="002B582F"/>
    <w:rsid w:val="002C57B1"/>
    <w:rsid w:val="002C7555"/>
    <w:rsid w:val="002D31AB"/>
    <w:rsid w:val="002D5656"/>
    <w:rsid w:val="002F0AD1"/>
    <w:rsid w:val="002F6357"/>
    <w:rsid w:val="00302078"/>
    <w:rsid w:val="003023E6"/>
    <w:rsid w:val="0031176D"/>
    <w:rsid w:val="00326680"/>
    <w:rsid w:val="00327DFE"/>
    <w:rsid w:val="00331443"/>
    <w:rsid w:val="0033758E"/>
    <w:rsid w:val="00340D35"/>
    <w:rsid w:val="00341B09"/>
    <w:rsid w:val="0034544C"/>
    <w:rsid w:val="00354E2D"/>
    <w:rsid w:val="00370179"/>
    <w:rsid w:val="00371D28"/>
    <w:rsid w:val="00372B08"/>
    <w:rsid w:val="00376876"/>
    <w:rsid w:val="00376E0E"/>
    <w:rsid w:val="00391130"/>
    <w:rsid w:val="00394BB7"/>
    <w:rsid w:val="003A3DC2"/>
    <w:rsid w:val="003C2A00"/>
    <w:rsid w:val="003D377B"/>
    <w:rsid w:val="003D6FE2"/>
    <w:rsid w:val="003D7016"/>
    <w:rsid w:val="003E7686"/>
    <w:rsid w:val="004008FC"/>
    <w:rsid w:val="004021ED"/>
    <w:rsid w:val="00410A29"/>
    <w:rsid w:val="00423D9B"/>
    <w:rsid w:val="0042609D"/>
    <w:rsid w:val="0043130E"/>
    <w:rsid w:val="00433A04"/>
    <w:rsid w:val="00435755"/>
    <w:rsid w:val="004368B9"/>
    <w:rsid w:val="0045197C"/>
    <w:rsid w:val="0045550E"/>
    <w:rsid w:val="004573DA"/>
    <w:rsid w:val="00457867"/>
    <w:rsid w:val="00463035"/>
    <w:rsid w:val="00474D4B"/>
    <w:rsid w:val="00476E73"/>
    <w:rsid w:val="00483046"/>
    <w:rsid w:val="00497B96"/>
    <w:rsid w:val="004B2855"/>
    <w:rsid w:val="004B60F1"/>
    <w:rsid w:val="004D2286"/>
    <w:rsid w:val="004D7D41"/>
    <w:rsid w:val="004E1C7A"/>
    <w:rsid w:val="004F1047"/>
    <w:rsid w:val="004F5F48"/>
    <w:rsid w:val="004F7D39"/>
    <w:rsid w:val="00501010"/>
    <w:rsid w:val="00502E1C"/>
    <w:rsid w:val="00504496"/>
    <w:rsid w:val="00510026"/>
    <w:rsid w:val="005165BF"/>
    <w:rsid w:val="00542D73"/>
    <w:rsid w:val="00544574"/>
    <w:rsid w:val="00547E48"/>
    <w:rsid w:val="00550B4C"/>
    <w:rsid w:val="005546E1"/>
    <w:rsid w:val="0055540E"/>
    <w:rsid w:val="005A2022"/>
    <w:rsid w:val="005B012D"/>
    <w:rsid w:val="005B23A4"/>
    <w:rsid w:val="005B3788"/>
    <w:rsid w:val="005B5BF4"/>
    <w:rsid w:val="005C313C"/>
    <w:rsid w:val="005D283A"/>
    <w:rsid w:val="005D52A9"/>
    <w:rsid w:val="005E1593"/>
    <w:rsid w:val="005F487B"/>
    <w:rsid w:val="006037A8"/>
    <w:rsid w:val="00603ACD"/>
    <w:rsid w:val="0061007F"/>
    <w:rsid w:val="00613C9A"/>
    <w:rsid w:val="00617E35"/>
    <w:rsid w:val="00627160"/>
    <w:rsid w:val="006275E7"/>
    <w:rsid w:val="00632E3C"/>
    <w:rsid w:val="006419CA"/>
    <w:rsid w:val="006471A6"/>
    <w:rsid w:val="0065035A"/>
    <w:rsid w:val="006571E0"/>
    <w:rsid w:val="00660506"/>
    <w:rsid w:val="00663704"/>
    <w:rsid w:val="006661BC"/>
    <w:rsid w:val="00666606"/>
    <w:rsid w:val="00672E9D"/>
    <w:rsid w:val="0067431A"/>
    <w:rsid w:val="00684854"/>
    <w:rsid w:val="006A1A9F"/>
    <w:rsid w:val="006A233C"/>
    <w:rsid w:val="006C08CE"/>
    <w:rsid w:val="006C1129"/>
    <w:rsid w:val="006C4F33"/>
    <w:rsid w:val="006C5CDF"/>
    <w:rsid w:val="006D221D"/>
    <w:rsid w:val="006D2F9D"/>
    <w:rsid w:val="006D5767"/>
    <w:rsid w:val="006E2260"/>
    <w:rsid w:val="006E270A"/>
    <w:rsid w:val="006E5060"/>
    <w:rsid w:val="006E7B67"/>
    <w:rsid w:val="006F594A"/>
    <w:rsid w:val="00701D0E"/>
    <w:rsid w:val="0070321D"/>
    <w:rsid w:val="00710B26"/>
    <w:rsid w:val="00714374"/>
    <w:rsid w:val="00731D11"/>
    <w:rsid w:val="00737664"/>
    <w:rsid w:val="00740D7E"/>
    <w:rsid w:val="00743E89"/>
    <w:rsid w:val="00745142"/>
    <w:rsid w:val="00750C99"/>
    <w:rsid w:val="00760197"/>
    <w:rsid w:val="00764835"/>
    <w:rsid w:val="00767313"/>
    <w:rsid w:val="0077017E"/>
    <w:rsid w:val="0077089E"/>
    <w:rsid w:val="0078103A"/>
    <w:rsid w:val="00795700"/>
    <w:rsid w:val="007A054B"/>
    <w:rsid w:val="007A677E"/>
    <w:rsid w:val="007A7021"/>
    <w:rsid w:val="007B032B"/>
    <w:rsid w:val="007B0666"/>
    <w:rsid w:val="007B11C1"/>
    <w:rsid w:val="007B60B5"/>
    <w:rsid w:val="007C308C"/>
    <w:rsid w:val="007C70EF"/>
    <w:rsid w:val="007E7231"/>
    <w:rsid w:val="007F699A"/>
    <w:rsid w:val="00816A1B"/>
    <w:rsid w:val="00824B73"/>
    <w:rsid w:val="0083093E"/>
    <w:rsid w:val="0083325A"/>
    <w:rsid w:val="00834BBA"/>
    <w:rsid w:val="00842903"/>
    <w:rsid w:val="00844E60"/>
    <w:rsid w:val="00852842"/>
    <w:rsid w:val="00871E89"/>
    <w:rsid w:val="008743BE"/>
    <w:rsid w:val="008843C9"/>
    <w:rsid w:val="00890B1B"/>
    <w:rsid w:val="00897F04"/>
    <w:rsid w:val="008B0DD2"/>
    <w:rsid w:val="008B2E98"/>
    <w:rsid w:val="008B756B"/>
    <w:rsid w:val="008C17B3"/>
    <w:rsid w:val="008C29AB"/>
    <w:rsid w:val="008D511B"/>
    <w:rsid w:val="008F224A"/>
    <w:rsid w:val="008F4DCE"/>
    <w:rsid w:val="009102B2"/>
    <w:rsid w:val="00941D48"/>
    <w:rsid w:val="00944071"/>
    <w:rsid w:val="00946CCD"/>
    <w:rsid w:val="00950FDA"/>
    <w:rsid w:val="0095233A"/>
    <w:rsid w:val="00953B74"/>
    <w:rsid w:val="00974D37"/>
    <w:rsid w:val="00980543"/>
    <w:rsid w:val="00983BDA"/>
    <w:rsid w:val="009A22F8"/>
    <w:rsid w:val="009A64F9"/>
    <w:rsid w:val="009B2712"/>
    <w:rsid w:val="009D3BD4"/>
    <w:rsid w:val="009E08E6"/>
    <w:rsid w:val="009E1BFD"/>
    <w:rsid w:val="009E77B6"/>
    <w:rsid w:val="009F47FB"/>
    <w:rsid w:val="009F550E"/>
    <w:rsid w:val="00A049D1"/>
    <w:rsid w:val="00A05B2C"/>
    <w:rsid w:val="00A11959"/>
    <w:rsid w:val="00A30931"/>
    <w:rsid w:val="00A36228"/>
    <w:rsid w:val="00A4453E"/>
    <w:rsid w:val="00A465E4"/>
    <w:rsid w:val="00A6523D"/>
    <w:rsid w:val="00A77031"/>
    <w:rsid w:val="00AA391B"/>
    <w:rsid w:val="00AB3D75"/>
    <w:rsid w:val="00AC543E"/>
    <w:rsid w:val="00AD001B"/>
    <w:rsid w:val="00AE1992"/>
    <w:rsid w:val="00AE258F"/>
    <w:rsid w:val="00AE2B36"/>
    <w:rsid w:val="00AE4A6E"/>
    <w:rsid w:val="00AF00BC"/>
    <w:rsid w:val="00AF1054"/>
    <w:rsid w:val="00AF15FC"/>
    <w:rsid w:val="00AF402A"/>
    <w:rsid w:val="00AF61A4"/>
    <w:rsid w:val="00B06A42"/>
    <w:rsid w:val="00B11F30"/>
    <w:rsid w:val="00B171F3"/>
    <w:rsid w:val="00B301EA"/>
    <w:rsid w:val="00B4015A"/>
    <w:rsid w:val="00B55881"/>
    <w:rsid w:val="00B62B63"/>
    <w:rsid w:val="00B666D2"/>
    <w:rsid w:val="00BA5B7D"/>
    <w:rsid w:val="00BA7309"/>
    <w:rsid w:val="00BB133F"/>
    <w:rsid w:val="00BB3E4C"/>
    <w:rsid w:val="00BB48BD"/>
    <w:rsid w:val="00BB61ED"/>
    <w:rsid w:val="00BC0BB1"/>
    <w:rsid w:val="00BE24C9"/>
    <w:rsid w:val="00BE61C3"/>
    <w:rsid w:val="00C04F7E"/>
    <w:rsid w:val="00C079D6"/>
    <w:rsid w:val="00C211D8"/>
    <w:rsid w:val="00C213AD"/>
    <w:rsid w:val="00C2228C"/>
    <w:rsid w:val="00C322E0"/>
    <w:rsid w:val="00C44DD2"/>
    <w:rsid w:val="00C52528"/>
    <w:rsid w:val="00C677B0"/>
    <w:rsid w:val="00C712B6"/>
    <w:rsid w:val="00C76277"/>
    <w:rsid w:val="00C90A01"/>
    <w:rsid w:val="00C9492D"/>
    <w:rsid w:val="00CA145A"/>
    <w:rsid w:val="00CA71BC"/>
    <w:rsid w:val="00CB39F1"/>
    <w:rsid w:val="00CB4492"/>
    <w:rsid w:val="00CB5A52"/>
    <w:rsid w:val="00CB61EC"/>
    <w:rsid w:val="00CC1DDE"/>
    <w:rsid w:val="00CD2388"/>
    <w:rsid w:val="00CD281C"/>
    <w:rsid w:val="00CD6565"/>
    <w:rsid w:val="00CE081F"/>
    <w:rsid w:val="00CE2B3B"/>
    <w:rsid w:val="00CF2920"/>
    <w:rsid w:val="00CF5322"/>
    <w:rsid w:val="00D054FD"/>
    <w:rsid w:val="00D106D5"/>
    <w:rsid w:val="00D14F70"/>
    <w:rsid w:val="00D150F6"/>
    <w:rsid w:val="00D21C0D"/>
    <w:rsid w:val="00D27626"/>
    <w:rsid w:val="00D31B0C"/>
    <w:rsid w:val="00D37957"/>
    <w:rsid w:val="00D46800"/>
    <w:rsid w:val="00D539F7"/>
    <w:rsid w:val="00D53ADC"/>
    <w:rsid w:val="00D7454F"/>
    <w:rsid w:val="00D757C8"/>
    <w:rsid w:val="00D8448D"/>
    <w:rsid w:val="00D85087"/>
    <w:rsid w:val="00D87273"/>
    <w:rsid w:val="00D873CE"/>
    <w:rsid w:val="00D92F01"/>
    <w:rsid w:val="00DA58A4"/>
    <w:rsid w:val="00DA7990"/>
    <w:rsid w:val="00DB403E"/>
    <w:rsid w:val="00DB4077"/>
    <w:rsid w:val="00DD089E"/>
    <w:rsid w:val="00DD0AC8"/>
    <w:rsid w:val="00DD1F4A"/>
    <w:rsid w:val="00DD2C24"/>
    <w:rsid w:val="00DD2D23"/>
    <w:rsid w:val="00DD71E9"/>
    <w:rsid w:val="00DE24E1"/>
    <w:rsid w:val="00DE2A57"/>
    <w:rsid w:val="00DE7A03"/>
    <w:rsid w:val="00E077B5"/>
    <w:rsid w:val="00E077FA"/>
    <w:rsid w:val="00E13743"/>
    <w:rsid w:val="00E13BEA"/>
    <w:rsid w:val="00E220BC"/>
    <w:rsid w:val="00E271E2"/>
    <w:rsid w:val="00E32B45"/>
    <w:rsid w:val="00E34C15"/>
    <w:rsid w:val="00E559BD"/>
    <w:rsid w:val="00E571AE"/>
    <w:rsid w:val="00E62171"/>
    <w:rsid w:val="00E63EF3"/>
    <w:rsid w:val="00E70CD7"/>
    <w:rsid w:val="00E835C9"/>
    <w:rsid w:val="00E86E9F"/>
    <w:rsid w:val="00EA734F"/>
    <w:rsid w:val="00EB2A52"/>
    <w:rsid w:val="00EF4970"/>
    <w:rsid w:val="00EF4D71"/>
    <w:rsid w:val="00EF6F11"/>
    <w:rsid w:val="00F06B71"/>
    <w:rsid w:val="00F116EA"/>
    <w:rsid w:val="00F210E2"/>
    <w:rsid w:val="00F2388D"/>
    <w:rsid w:val="00F33F58"/>
    <w:rsid w:val="00F423D8"/>
    <w:rsid w:val="00F44DF7"/>
    <w:rsid w:val="00F53402"/>
    <w:rsid w:val="00F573DD"/>
    <w:rsid w:val="00F62656"/>
    <w:rsid w:val="00F81186"/>
    <w:rsid w:val="00F83F04"/>
    <w:rsid w:val="00F91158"/>
    <w:rsid w:val="00F951C6"/>
    <w:rsid w:val="00F9712F"/>
    <w:rsid w:val="00F97FED"/>
    <w:rsid w:val="00FA4C4E"/>
    <w:rsid w:val="00FA6708"/>
    <w:rsid w:val="00FB0DB7"/>
    <w:rsid w:val="00FB2FDF"/>
    <w:rsid w:val="00FB3506"/>
    <w:rsid w:val="00FB5A09"/>
    <w:rsid w:val="00FB64CA"/>
    <w:rsid w:val="00FC2077"/>
    <w:rsid w:val="00FD1850"/>
    <w:rsid w:val="00FD4A5D"/>
    <w:rsid w:val="00FF1047"/>
    <w:rsid w:val="00FF3FE7"/>
    <w:rsid w:val="00FF64D5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1713C"/>
  <w15:docId w15:val="{04A271F2-C0FE-4392-B1D2-68CF4B7A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ADC"/>
  </w:style>
  <w:style w:type="paragraph" w:styleId="Ttulo1">
    <w:name w:val="heading 1"/>
    <w:basedOn w:val="Normal"/>
    <w:next w:val="Normal"/>
    <w:link w:val="Ttulo1Char"/>
    <w:uiPriority w:val="9"/>
    <w:qFormat/>
    <w:rsid w:val="00D53AD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3AD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3A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12121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3A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3A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121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3A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121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3A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635D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3A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121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3A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121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53ADC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53ADC"/>
    <w:rPr>
      <w:rFonts w:asciiTheme="majorHAnsi" w:eastAsiaTheme="majorEastAsia" w:hAnsiTheme="majorHAnsi" w:cstheme="majorBidi"/>
      <w:color w:val="212121" w:themeColor="text2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D53AD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rsid w:val="00D21C0D"/>
    <w:pPr>
      <w:tabs>
        <w:tab w:val="center" w:pos="4320"/>
        <w:tab w:val="right" w:pos="8640"/>
      </w:tabs>
    </w:pPr>
    <w:rPr>
      <w:rFonts w:eastAsia="Times" w:cs="Times New Roman"/>
      <w:sz w:val="16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3ADC"/>
    <w:pPr>
      <w:outlineLvl w:val="9"/>
    </w:p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paragraph" w:styleId="SemEspaamento">
    <w:name w:val="No Spacing"/>
    <w:link w:val="SemEspaamentoChar"/>
    <w:uiPriority w:val="1"/>
    <w:qFormat/>
    <w:rsid w:val="00D53ADC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A5B7D"/>
  </w:style>
  <w:style w:type="character" w:customStyle="1" w:styleId="apple-converted-space">
    <w:name w:val="apple-converted-space"/>
    <w:basedOn w:val="Fontepargpadro"/>
    <w:rsid w:val="006471A6"/>
  </w:style>
  <w:style w:type="character" w:customStyle="1" w:styleId="Ttulo4Char">
    <w:name w:val="Título 4 Char"/>
    <w:basedOn w:val="Fontepargpadro"/>
    <w:link w:val="Ttulo4"/>
    <w:uiPriority w:val="9"/>
    <w:semiHidden/>
    <w:rsid w:val="00D53AD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3ADC"/>
    <w:rPr>
      <w:rFonts w:asciiTheme="majorHAnsi" w:eastAsiaTheme="majorEastAsia" w:hAnsiTheme="majorHAnsi" w:cstheme="majorBidi"/>
      <w:color w:val="212121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3ADC"/>
    <w:rPr>
      <w:rFonts w:asciiTheme="majorHAnsi" w:eastAsiaTheme="majorEastAsia" w:hAnsiTheme="majorHAnsi" w:cstheme="majorBidi"/>
      <w:i/>
      <w:iCs/>
      <w:color w:val="212121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3ADC"/>
    <w:rPr>
      <w:rFonts w:asciiTheme="majorHAnsi" w:eastAsiaTheme="majorEastAsia" w:hAnsiTheme="majorHAnsi" w:cstheme="majorBidi"/>
      <w:i/>
      <w:iCs/>
      <w:color w:val="00635D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3ADC"/>
    <w:rPr>
      <w:rFonts w:asciiTheme="majorHAnsi" w:eastAsiaTheme="majorEastAsia" w:hAnsiTheme="majorHAnsi" w:cstheme="majorBidi"/>
      <w:b/>
      <w:bCs/>
      <w:color w:val="212121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3ADC"/>
    <w:rPr>
      <w:rFonts w:asciiTheme="majorHAnsi" w:eastAsiaTheme="majorEastAsia" w:hAnsiTheme="majorHAnsi" w:cstheme="majorBidi"/>
      <w:b/>
      <w:bCs/>
      <w:i/>
      <w:iCs/>
      <w:color w:val="212121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53AD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D53A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C6BB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3ADC"/>
    <w:rPr>
      <w:rFonts w:asciiTheme="majorHAnsi" w:eastAsiaTheme="majorEastAsia" w:hAnsiTheme="majorHAnsi" w:cstheme="majorBidi"/>
      <w:color w:val="00C6BB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3AD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53AD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D53ADC"/>
    <w:rPr>
      <w:b/>
      <w:bCs/>
    </w:rPr>
  </w:style>
  <w:style w:type="character" w:styleId="nfase">
    <w:name w:val="Emphasis"/>
    <w:basedOn w:val="Fontepargpadro"/>
    <w:uiPriority w:val="20"/>
    <w:qFormat/>
    <w:rsid w:val="00D53ADC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D53AD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3ADC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3ADC"/>
    <w:pPr>
      <w:pBdr>
        <w:left w:val="single" w:sz="18" w:space="12" w:color="00C6BB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3ADC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53ADC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D53AD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53ADC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53ADC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D53ADC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tável">
  <a:themeElements>
    <a:clrScheme name="Citável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ável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áv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2021-06-10T00:00:00</PublishDate>
  <Abstract>Este documento representa a definição do projeto final da disciplina de Programação para Internet II.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AE36FB-1D0E-4C47-82C5-3DD23C2B1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94</TotalTime>
  <Pages>5</Pages>
  <Words>767</Words>
  <Characters>4145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 da Escola esperança</vt:lpstr>
      <vt:lpstr>Plano de gerenciamento dos riscos</vt:lpstr>
    </vt:vector>
  </TitlesOfParts>
  <Company>Blog Cristão usando Spring MVC, Spring Security, Thymeleaf, Boostrap e um Cloud Service.</Company>
  <LinksUpToDate>false</LinksUpToDate>
  <CharactersWithSpaces>4903</CharactersWithSpaces>
  <SharedDoc>false</SharedDoc>
  <HyperlinkBase>http://escritoriodeprojetos.com.br/SharedFiles/Download.aspx?pageid=18&amp;mid=24&amp;fileid=129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Cristão usando Spring MVC, Spring Security, Thymeleaf, Boostrap e um Cloud Service</dc:title>
  <dc:subject>Nome do Projeto</dc:subject>
  <dc:creator>Elizeu Grosskopf Schlottfeldt Neto</dc:creator>
  <cp:keywords>Template Gerenciamento de Projetos</cp:keywords>
  <cp:lastModifiedBy>Elizeu Grosskopf Schlottfeldt Neto</cp:lastModifiedBy>
  <cp:revision>12</cp:revision>
  <dcterms:created xsi:type="dcterms:W3CDTF">2021-06-05T01:26:00Z</dcterms:created>
  <dcterms:modified xsi:type="dcterms:W3CDTF">2021-06-05T02:56:00Z</dcterms:modified>
</cp:coreProperties>
</file>